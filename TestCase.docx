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E0" w:rsidRDefault="00BD0BE0" w:rsidP="000F5F38">
      <w:pPr>
        <w:pStyle w:val="Title"/>
        <w:jc w:val="center"/>
      </w:pPr>
      <w:r w:rsidRPr="00DC1612">
        <w:t>Test Case</w:t>
      </w:r>
      <w:r>
        <w:t>’s</w:t>
      </w: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Pr="003005C0" w:rsidRDefault="00BD0BE0" w:rsidP="003005C0">
      <w:pPr>
        <w:pStyle w:val="NoSpacing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BD0BE0" w:rsidRPr="003005C0" w:rsidRDefault="00BD0BE0" w:rsidP="003005C0">
      <w:pPr>
        <w:pStyle w:val="NoSpacing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Pr="003005C0" w:rsidRDefault="00BD0BE0" w:rsidP="000F5F38">
      <w:pPr>
        <w:pStyle w:val="NoSpacing"/>
      </w:pPr>
      <w:r>
        <w:t>Version: 1.2</w:t>
      </w:r>
    </w:p>
    <w:p w:rsidR="00BD0BE0" w:rsidRPr="003005C0" w:rsidRDefault="00BD0BE0" w:rsidP="003005C0">
      <w:pPr>
        <w:spacing w:line="240" w:lineRule="auto"/>
      </w:pPr>
      <w:r>
        <w:t>Created: 15.04.2016</w:t>
      </w:r>
      <w:r>
        <w:br/>
        <w:t>Last Updated: 16.04.2016</w:t>
      </w:r>
    </w:p>
    <w:p w:rsidR="00BD0BE0" w:rsidRPr="00DF0ED8" w:rsidRDefault="00BD0BE0" w:rsidP="00095FE4">
      <w:pPr>
        <w:rPr>
          <w:b/>
        </w:rPr>
      </w:pPr>
      <w:r w:rsidRPr="00DF0ED8">
        <w:rPr>
          <w:b/>
        </w:rPr>
        <w:t>Revision</w:t>
      </w:r>
    </w:p>
    <w:p w:rsidR="00BD0BE0" w:rsidRDefault="00BD0BE0" w:rsidP="00095FE4"/>
    <w:p w:rsidR="00BD0BE0" w:rsidRDefault="00BD0BE0" w:rsidP="00095FE4">
      <w: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206"/>
        <w:gridCol w:w="2160"/>
        <w:gridCol w:w="4068"/>
      </w:tblGrid>
      <w:tr w:rsidR="00BD0BE0" w:rsidTr="00D1584F">
        <w:tc>
          <w:tcPr>
            <w:tcW w:w="154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Version</w:t>
            </w:r>
          </w:p>
        </w:tc>
        <w:tc>
          <w:tcPr>
            <w:tcW w:w="108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Date</w:t>
            </w:r>
          </w:p>
        </w:tc>
        <w:tc>
          <w:tcPr>
            <w:tcW w:w="216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Author</w:t>
            </w:r>
          </w:p>
        </w:tc>
        <w:tc>
          <w:tcPr>
            <w:tcW w:w="406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Description of Change</w:t>
            </w:r>
          </w:p>
        </w:tc>
      </w:tr>
      <w:tr w:rsidR="00BD0BE0" w:rsidTr="00D1584F">
        <w:tc>
          <w:tcPr>
            <w:tcW w:w="154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1.0</w:t>
            </w:r>
          </w:p>
        </w:tc>
        <w:tc>
          <w:tcPr>
            <w:tcW w:w="108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14.04.2016</w:t>
            </w:r>
          </w:p>
        </w:tc>
        <w:tc>
          <w:tcPr>
            <w:tcW w:w="216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Krasimir Ivanov</w:t>
            </w:r>
          </w:p>
        </w:tc>
        <w:tc>
          <w:tcPr>
            <w:tcW w:w="406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Creation of document</w:t>
            </w:r>
          </w:p>
        </w:tc>
      </w:tr>
      <w:tr w:rsidR="00BD0BE0" w:rsidTr="00D1584F">
        <w:tc>
          <w:tcPr>
            <w:tcW w:w="154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08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</w:tcPr>
          <w:p w:rsidR="00BD0BE0" w:rsidRPr="00D1584F" w:rsidRDefault="00BD0BE0" w:rsidP="00613F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Kristian Manov</w:t>
            </w:r>
          </w:p>
        </w:tc>
        <w:tc>
          <w:tcPr>
            <w:tcW w:w="4068" w:type="dxa"/>
          </w:tcPr>
          <w:p w:rsidR="00BD0BE0" w:rsidRPr="00613F20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Pr="00613F20">
              <w:rPr>
                <w:rFonts w:ascii="Times New Roman" w:hAnsi="Times New Roman"/>
              </w:rPr>
              <w:t>ayout improvements</w:t>
            </w:r>
          </w:p>
        </w:tc>
      </w:tr>
      <w:tr w:rsidR="00BD0BE0" w:rsidTr="00D1584F">
        <w:tc>
          <w:tcPr>
            <w:tcW w:w="154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108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16.04.2016</w:t>
            </w:r>
          </w:p>
        </w:tc>
        <w:tc>
          <w:tcPr>
            <w:tcW w:w="2160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4068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New Test Cases</w:t>
            </w:r>
          </w:p>
        </w:tc>
      </w:tr>
    </w:tbl>
    <w:p w:rsidR="00BD0BE0" w:rsidRDefault="00BD0BE0" w:rsidP="00095FE4"/>
    <w:p w:rsidR="00BD0BE0" w:rsidRDefault="00BD0BE0" w:rsidP="00095FE4"/>
    <w:p w:rsidR="00BD0BE0" w:rsidRDefault="00BD0BE0" w:rsidP="00095FE4"/>
    <w:p w:rsidR="00BD0BE0" w:rsidRDefault="00BD0BE0" w:rsidP="00095FE4">
      <w:r>
        <w:t>Approvers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BD0BE0" w:rsidTr="00D1584F"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Name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Role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Approver/Reviewer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Date</w:t>
            </w:r>
          </w:p>
        </w:tc>
      </w:tr>
      <w:tr w:rsidR="00BD0BE0" w:rsidTr="00D1584F"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Daniela Petrova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Developer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</w:tr>
      <w:tr w:rsidR="00BD0BE0" w:rsidTr="00D1584F"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Katerina Naidenova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</w:tr>
      <w:tr w:rsidR="00BD0BE0" w:rsidTr="00D1584F"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Kristian Manov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QA</w:t>
            </w: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  <w:tc>
          <w:tcPr>
            <w:tcW w:w="2214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</w:p>
        </w:tc>
      </w:tr>
    </w:tbl>
    <w:p w:rsidR="00BD0BE0" w:rsidRDefault="00BD0BE0" w:rsidP="00095FE4"/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Default="00BD0BE0" w:rsidP="000F5F38">
      <w:pPr>
        <w:pStyle w:val="NoSpacing"/>
        <w:rPr>
          <w:b/>
          <w:i/>
        </w:rPr>
      </w:pPr>
    </w:p>
    <w:p w:rsidR="00BD0BE0" w:rsidRPr="00095FE4" w:rsidRDefault="00BD0BE0" w:rsidP="000F5F38">
      <w:pPr>
        <w:pStyle w:val="NoSpacing"/>
        <w:rPr>
          <w:b/>
        </w:rPr>
      </w:pPr>
      <w:r>
        <w:rPr>
          <w:b/>
        </w:rPr>
        <w:t>Test case ID: 001</w:t>
      </w:r>
    </w:p>
    <w:p w:rsidR="00BD0BE0" w:rsidRPr="000F5F38" w:rsidRDefault="00BD0BE0" w:rsidP="000F5F38">
      <w:pPr>
        <w:pStyle w:val="NoSpacing"/>
        <w:rPr>
          <w:b/>
          <w:i/>
        </w:rPr>
      </w:pPr>
      <w:r>
        <w:rPr>
          <w:b/>
          <w:i/>
        </w:rPr>
        <w:t>Test case description: Successful registration</w:t>
      </w:r>
    </w:p>
    <w:p w:rsidR="00BD0BE0" w:rsidRDefault="00BD0BE0" w:rsidP="00095FE4">
      <w:r w:rsidRPr="000F5F38">
        <w:t xml:space="preserve">Preconditions: </w:t>
      </w:r>
      <w:r>
        <w:t>Open http://photoalbum.bugs3.com/).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Page with all uploaded photos should be loaded and a “Hello, username” greetings should be displayed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email</w:t>
            </w:r>
          </w:p>
        </w:tc>
        <w:tc>
          <w:tcPr>
            <w:tcW w:w="4249" w:type="dxa"/>
            <w:vMerge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BD0BE0" w:rsidRPr="00D1584F" w:rsidRDefault="00BD0BE0" w:rsidP="00095FE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095FE4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BD0BE0" w:rsidRDefault="00BD0BE0" w:rsidP="000F5F38"/>
    <w:p w:rsidR="00BD0BE0" w:rsidRPr="00095FE4" w:rsidRDefault="00BD0BE0" w:rsidP="00902024">
      <w:pPr>
        <w:pStyle w:val="NoSpacing"/>
        <w:rPr>
          <w:b/>
        </w:rPr>
      </w:pPr>
      <w:r>
        <w:rPr>
          <w:b/>
        </w:rPr>
        <w:t>Test case ID: 002</w:t>
      </w:r>
    </w:p>
    <w:p w:rsidR="00BD0BE0" w:rsidRDefault="00BD0BE0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BD0BE0" w:rsidRPr="00902024" w:rsidRDefault="00BD0BE0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The user is successful Loget In and after successful login a page with all uploaded photos should be loaded and a “Hello, username” greetings should be displayed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BD0BE0" w:rsidRDefault="00BD0BE0" w:rsidP="000F5F38"/>
    <w:p w:rsidR="00BD0BE0" w:rsidRPr="00902024" w:rsidRDefault="00BD0BE0" w:rsidP="000F5F38"/>
    <w:p w:rsidR="00BD0BE0" w:rsidRDefault="00BD0BE0" w:rsidP="000F5F38"/>
    <w:p w:rsidR="00BD0BE0" w:rsidRPr="00902024" w:rsidRDefault="00BD0BE0" w:rsidP="00902024">
      <w:pPr>
        <w:pStyle w:val="NoSpacing"/>
        <w:rPr>
          <w:b/>
        </w:rPr>
      </w:pPr>
      <w:r w:rsidRPr="00902024">
        <w:rPr>
          <w:b/>
        </w:rPr>
        <w:t>Test case ID: 003</w:t>
      </w:r>
    </w:p>
    <w:p w:rsidR="00BD0BE0" w:rsidRPr="000F5F38" w:rsidRDefault="00BD0BE0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BD0BE0" w:rsidRDefault="00BD0BE0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All available categories are displayed, including their name, appropriate icon and an “Add Picture” button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Categoriy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0F5F38">
      <w:pPr>
        <w:pBdr>
          <w:bottom w:val="single" w:sz="6" w:space="1" w:color="auto"/>
        </w:pBdr>
      </w:pPr>
    </w:p>
    <w:p w:rsidR="00BD0BE0" w:rsidRDefault="00BD0BE0" w:rsidP="00902024">
      <w:pPr>
        <w:pStyle w:val="NoSpacing"/>
        <w:rPr>
          <w:b/>
        </w:rPr>
      </w:pPr>
    </w:p>
    <w:p w:rsidR="00BD0BE0" w:rsidRDefault="00BD0BE0" w:rsidP="00902024">
      <w:pPr>
        <w:pStyle w:val="NoSpacing"/>
        <w:rPr>
          <w:b/>
        </w:rPr>
      </w:pPr>
    </w:p>
    <w:p w:rsidR="00BD0BE0" w:rsidRPr="00902024" w:rsidRDefault="00BD0BE0" w:rsidP="00902024">
      <w:pPr>
        <w:pStyle w:val="NoSpacing"/>
        <w:rPr>
          <w:b/>
        </w:rPr>
      </w:pPr>
      <w:r w:rsidRPr="00902024">
        <w:rPr>
          <w:b/>
        </w:rPr>
        <w:t>Test case ID: 004</w:t>
      </w:r>
    </w:p>
    <w:p w:rsidR="00BD0BE0" w:rsidRDefault="00BD0BE0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BD0BE0" w:rsidRDefault="00BD0BE0" w:rsidP="000F5F38">
      <w:r w:rsidRPr="000F5F38">
        <w:rPr>
          <w:b/>
          <w:i/>
        </w:rPr>
        <w:t xml:space="preserve">Preconditions: </w:t>
      </w:r>
    </w:p>
    <w:p w:rsidR="00BD0BE0" w:rsidRDefault="00BD0BE0" w:rsidP="000F5F38">
      <w:r w:rsidRPr="00902024">
        <w:rPr>
          <w:b/>
        </w:rPr>
        <w:t>1.</w:t>
      </w:r>
      <w:r>
        <w:t xml:space="preserve"> Open http://photoalbum.bugs3.com/ </w:t>
      </w:r>
    </w:p>
    <w:p w:rsidR="00BD0BE0" w:rsidRDefault="00BD0BE0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BD0BE0" w:rsidTr="00D1584F"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Show all photos to selected category whit information about each photo (Author, likes, vote and name of pictures)</w:t>
            </w:r>
          </w:p>
        </w:tc>
      </w:tr>
      <w:tr w:rsidR="00BD0BE0" w:rsidTr="00D1584F">
        <w:trPr>
          <w:trHeight w:val="530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6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BD0BE0" w:rsidRPr="00D1584F" w:rsidRDefault="00BD0BE0" w:rsidP="00282B2F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55"/>
        </w:trPr>
        <w:tc>
          <w:tcPr>
            <w:tcW w:w="1006" w:type="dxa"/>
          </w:tcPr>
          <w:p w:rsidR="00BD0BE0" w:rsidRPr="00D1584F" w:rsidRDefault="00BD0BE0" w:rsidP="00282B2F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User  click on the selected category</w:t>
            </w:r>
          </w:p>
        </w:tc>
        <w:tc>
          <w:tcPr>
            <w:tcW w:w="4250" w:type="dxa"/>
            <w:vMerge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0F5F38">
      <w:pPr>
        <w:pBdr>
          <w:bottom w:val="single" w:sz="6" w:space="1" w:color="auto"/>
        </w:pBdr>
      </w:pPr>
    </w:p>
    <w:p w:rsidR="00BD0BE0" w:rsidRPr="00282B2F" w:rsidRDefault="00BD0BE0" w:rsidP="000F5F38"/>
    <w:p w:rsidR="00BD0BE0" w:rsidRPr="00282B2F" w:rsidRDefault="00BD0BE0" w:rsidP="00282B2F">
      <w:pPr>
        <w:pStyle w:val="NoSpacing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BD0BE0" w:rsidRDefault="00BD0BE0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BD0BE0" w:rsidRDefault="00BD0BE0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9802B6">
      <w:r w:rsidRPr="00282B2F">
        <w:rPr>
          <w:b/>
        </w:rPr>
        <w:t xml:space="preserve">1. </w:t>
      </w:r>
      <w:r>
        <w:t>Open http://photoalbum.bugs3.com/</w:t>
      </w:r>
    </w:p>
    <w:p w:rsidR="00BD0BE0" w:rsidRDefault="00BD0BE0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Show all photos and information about each photo (Author, likes, vote and name of pictures)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9802B6">
      <w:r>
        <w:br/>
        <w:t>--------------------------------------------------------------------------------------------------------------------------------------</w:t>
      </w:r>
    </w:p>
    <w:p w:rsidR="00BD0BE0" w:rsidRPr="005F654E" w:rsidRDefault="00BD0BE0" w:rsidP="00F60777">
      <w:pPr>
        <w:pStyle w:val="NoSpacing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BD0BE0" w:rsidRDefault="00BD0BE0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BD0BE0" w:rsidRDefault="00BD0BE0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9802B6">
      <w:r w:rsidRPr="00F60777">
        <w:rPr>
          <w:b/>
        </w:rPr>
        <w:t>1.</w:t>
      </w:r>
      <w:r>
        <w:t xml:space="preserve"> Open http://photoalbum.bugs3.com/</w:t>
      </w:r>
    </w:p>
    <w:p w:rsidR="00BD0BE0" w:rsidRDefault="00BD0BE0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</w:t>
            </w:r>
            <w:r w:rsidRPr="00D1584F">
              <w:rPr>
                <w:rFonts w:ascii="Times New Roman" w:hAnsi="Times New Roman"/>
                <w:lang w:val="bg-BG"/>
              </w:rPr>
              <w:t xml:space="preserve"> </w:t>
            </w:r>
            <w:r w:rsidRPr="00D1584F">
              <w:rPr>
                <w:rFonts w:ascii="Times New Roman" w:hAnsi="Times New Roman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Show  photo in large format and information about  photo (Author, likes, vote and name of pictures)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fills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9802B6">
      <w:pPr>
        <w:pBdr>
          <w:bottom w:val="single" w:sz="6" w:space="1" w:color="auto"/>
        </w:pBdr>
      </w:pPr>
    </w:p>
    <w:p w:rsidR="00BD0BE0" w:rsidRPr="007F187F" w:rsidRDefault="00BD0BE0" w:rsidP="00F60777">
      <w:pPr>
        <w:pStyle w:val="NoSpacing"/>
        <w:rPr>
          <w:b/>
        </w:rPr>
      </w:pPr>
      <w:r w:rsidRPr="007F187F">
        <w:rPr>
          <w:b/>
        </w:rPr>
        <w:t>Test case ID: 00</w:t>
      </w:r>
      <w:r>
        <w:rPr>
          <w:b/>
        </w:rPr>
        <w:t>7</w:t>
      </w:r>
    </w:p>
    <w:p w:rsidR="00BD0BE0" w:rsidRDefault="00BD0BE0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BD0BE0" w:rsidRDefault="00BD0BE0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9802B6">
      <w:r w:rsidRPr="005D7A86">
        <w:rPr>
          <w:b/>
        </w:rPr>
        <w:t>1.</w:t>
      </w:r>
      <w:r>
        <w:t xml:space="preserve"> Open http://photoalbum.bugs3.com/.</w:t>
      </w:r>
    </w:p>
    <w:p w:rsidR="00BD0BE0" w:rsidRPr="00F87681" w:rsidRDefault="00BD0BE0" w:rsidP="009802B6">
      <w:r w:rsidRPr="005D7A86">
        <w:rPr>
          <w:b/>
        </w:rPr>
        <w:t>2.</w:t>
      </w:r>
      <w:r>
        <w:t xml:space="preserve"> User must have picture on his computer.</w:t>
      </w:r>
    </w:p>
    <w:p w:rsidR="00BD0BE0" w:rsidRDefault="00BD0BE0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BD0BE0" w:rsidTr="00D1584F"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user should be relocated to the page whit photos from this category</w:t>
            </w:r>
          </w:p>
        </w:tc>
      </w:tr>
      <w:tr w:rsidR="00BD0BE0" w:rsidTr="00D1584F">
        <w:trPr>
          <w:trHeight w:val="530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6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75"/>
        </w:trPr>
        <w:tc>
          <w:tcPr>
            <w:tcW w:w="1006" w:type="dxa"/>
          </w:tcPr>
          <w:p w:rsidR="00BD0BE0" w:rsidRPr="00D1584F" w:rsidRDefault="00BD0BE0" w:rsidP="005D7A86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85"/>
        </w:trPr>
        <w:tc>
          <w:tcPr>
            <w:tcW w:w="1006" w:type="dxa"/>
          </w:tcPr>
          <w:p w:rsidR="00BD0BE0" w:rsidRPr="00D1584F" w:rsidRDefault="00BD0BE0" w:rsidP="005D7A86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60"/>
        </w:trPr>
        <w:tc>
          <w:tcPr>
            <w:tcW w:w="1006" w:type="dxa"/>
          </w:tcPr>
          <w:p w:rsidR="00BD0BE0" w:rsidRPr="00D1584F" w:rsidRDefault="00BD0BE0" w:rsidP="005D7A86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65"/>
        </w:trPr>
        <w:tc>
          <w:tcPr>
            <w:tcW w:w="1006" w:type="dxa"/>
          </w:tcPr>
          <w:p w:rsidR="00BD0BE0" w:rsidRPr="00D1584F" w:rsidRDefault="00BD0BE0" w:rsidP="005D7A86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BD0BE0" w:rsidRPr="00D1584F" w:rsidRDefault="00BD0BE0" w:rsidP="005D7A86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9802B6">
      <w:pPr>
        <w:pBdr>
          <w:bottom w:val="single" w:sz="6" w:space="1" w:color="auto"/>
        </w:pBdr>
      </w:pPr>
    </w:p>
    <w:p w:rsidR="00BD0BE0" w:rsidRDefault="00BD0BE0" w:rsidP="009802B6"/>
    <w:p w:rsidR="00BD0BE0" w:rsidRDefault="00BD0BE0" w:rsidP="009802B6"/>
    <w:p w:rsidR="00BD0BE0" w:rsidRDefault="00BD0BE0" w:rsidP="009802B6"/>
    <w:p w:rsidR="00BD0BE0" w:rsidRDefault="00BD0BE0" w:rsidP="009802B6"/>
    <w:p w:rsidR="00BD0BE0" w:rsidRDefault="00BD0BE0" w:rsidP="009802B6"/>
    <w:p w:rsidR="00BD0BE0" w:rsidRDefault="00BD0BE0" w:rsidP="009802B6"/>
    <w:p w:rsidR="00BD0BE0" w:rsidRDefault="00BD0BE0" w:rsidP="009802B6"/>
    <w:p w:rsidR="00BD0BE0" w:rsidRDefault="00BD0BE0" w:rsidP="009802B6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008</w:t>
      </w:r>
    </w:p>
    <w:p w:rsidR="00BD0BE0" w:rsidRDefault="00BD0BE0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BD0BE0" w:rsidRDefault="00BD0BE0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Likes should be updated immediately without reload the page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F87681">
      <w:pPr>
        <w:pBdr>
          <w:bottom w:val="single" w:sz="6" w:space="1" w:color="auto"/>
        </w:pBdr>
      </w:pPr>
    </w:p>
    <w:p w:rsidR="00BD0BE0" w:rsidRDefault="00BD0BE0" w:rsidP="009802B6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009</w:t>
      </w:r>
    </w:p>
    <w:p w:rsidR="00BD0BE0" w:rsidRDefault="00BD0BE0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BD0BE0" w:rsidRDefault="00BD0BE0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F87681">
      <w:r w:rsidRPr="00BC05A7">
        <w:rPr>
          <w:b/>
        </w:rPr>
        <w:t>1.</w:t>
      </w:r>
      <w:r>
        <w:t xml:space="preserve"> Open http://photoalbum.bugs3.com/ .</w:t>
      </w:r>
    </w:p>
    <w:p w:rsidR="00BD0BE0" w:rsidRDefault="00BD0BE0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Write</w:t>
            </w:r>
            <w:r w:rsidRPr="00D1584F">
              <w:rPr>
                <w:rFonts w:ascii="Times New Roman" w:hAnsi="Times New Roman"/>
                <w:lang w:val="bg-BG"/>
              </w:rPr>
              <w:t xml:space="preserve"> </w:t>
            </w:r>
            <w:r w:rsidRPr="00D1584F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F87681">
      <w:pPr>
        <w:pBdr>
          <w:bottom w:val="single" w:sz="6" w:space="1" w:color="auto"/>
        </w:pBdr>
      </w:pPr>
    </w:p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010</w:t>
      </w:r>
    </w:p>
    <w:p w:rsidR="00BD0BE0" w:rsidRDefault="00BD0BE0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BD0BE0" w:rsidRDefault="00BD0BE0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Open http://photoalbum.bugs3.com/.</w:t>
      </w:r>
    </w:p>
    <w:p w:rsidR="00BD0BE0" w:rsidRDefault="00BD0BE0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All registered users are displayed, including their usernames and emails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User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6C310B">
      <w:pPr>
        <w:pBdr>
          <w:bottom w:val="single" w:sz="6" w:space="1" w:color="auto"/>
        </w:pBdr>
      </w:pPr>
    </w:p>
    <w:p w:rsidR="00BD0BE0" w:rsidRDefault="00BD0BE0" w:rsidP="006C310B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011</w:t>
      </w:r>
    </w:p>
    <w:p w:rsidR="00BD0BE0" w:rsidRDefault="00BD0BE0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BD0BE0" w:rsidRDefault="00BD0BE0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714651">
      <w:r w:rsidRPr="00BC05A7">
        <w:rPr>
          <w:b/>
        </w:rPr>
        <w:t>1.</w:t>
      </w:r>
      <w:r>
        <w:t xml:space="preserve"> Open http://photoalbum.bugs3.com/.</w:t>
      </w:r>
    </w:p>
    <w:p w:rsidR="00BD0BE0" w:rsidRDefault="00BD0BE0" w:rsidP="006C310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1"/>
        <w:gridCol w:w="4248"/>
      </w:tblGrid>
      <w:tr w:rsidR="00BD0BE0" w:rsidTr="00D1584F"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8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8" w:type="dxa"/>
            <w:vMerge w:val="restart"/>
          </w:tcPr>
          <w:p w:rsidR="00BD0BE0" w:rsidRPr="00D1584F" w:rsidRDefault="00BD0BE0" w:rsidP="00EB38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D1584F">
              <w:rPr>
                <w:rFonts w:ascii="Times New Roman" w:hAnsi="Times New Roman"/>
              </w:rPr>
              <w:t xml:space="preserve"> page whit new category shows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8" w:type="dxa"/>
            <w:vMerge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8" w:type="dxa"/>
            <w:vMerge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8" w:type="dxa"/>
            <w:vMerge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1" w:type="dxa"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BD0BE0" w:rsidRPr="00D1584F" w:rsidRDefault="00BD0BE0" w:rsidP="00BC05A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180"/>
        </w:trPr>
        <w:tc>
          <w:tcPr>
            <w:tcW w:w="1007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1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15"/>
        </w:trPr>
        <w:tc>
          <w:tcPr>
            <w:tcW w:w="1007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321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 validating category name</w:t>
            </w:r>
          </w:p>
        </w:tc>
        <w:tc>
          <w:tcPr>
            <w:tcW w:w="4248" w:type="dxa"/>
            <w:vMerge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70"/>
        </w:trPr>
        <w:tc>
          <w:tcPr>
            <w:tcW w:w="1007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9</w:t>
            </w:r>
          </w:p>
        </w:tc>
        <w:tc>
          <w:tcPr>
            <w:tcW w:w="4321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 validating icon size on new category</w:t>
            </w:r>
          </w:p>
        </w:tc>
        <w:tc>
          <w:tcPr>
            <w:tcW w:w="4248" w:type="dxa"/>
            <w:vMerge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195"/>
        </w:trPr>
        <w:tc>
          <w:tcPr>
            <w:tcW w:w="1007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10</w:t>
            </w:r>
          </w:p>
        </w:tc>
        <w:tc>
          <w:tcPr>
            <w:tcW w:w="4321" w:type="dxa"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Clicking Add new category</w:t>
            </w:r>
          </w:p>
        </w:tc>
        <w:tc>
          <w:tcPr>
            <w:tcW w:w="4248" w:type="dxa"/>
            <w:vMerge/>
          </w:tcPr>
          <w:p w:rsidR="00BD0BE0" w:rsidRPr="00D1584F" w:rsidRDefault="00BD0BE0" w:rsidP="00D1584F">
            <w:pPr>
              <w:ind w:left="108"/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470E9E">
      <w:pPr>
        <w:pStyle w:val="NoSpacing"/>
        <w:pBdr>
          <w:bottom w:val="single" w:sz="6" w:space="1" w:color="auto"/>
        </w:pBdr>
        <w:rPr>
          <w:b/>
        </w:rPr>
      </w:pPr>
    </w:p>
    <w:p w:rsidR="00BD0BE0" w:rsidRDefault="00BD0BE0" w:rsidP="00470E9E">
      <w:pPr>
        <w:pStyle w:val="NoSpacing"/>
        <w:rPr>
          <w:b/>
        </w:rPr>
      </w:pPr>
    </w:p>
    <w:p w:rsidR="00BD0BE0" w:rsidRDefault="00BD0BE0" w:rsidP="00470E9E">
      <w:pPr>
        <w:pStyle w:val="NoSpacing"/>
        <w:rPr>
          <w:b/>
        </w:rPr>
      </w:pPr>
    </w:p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012</w:t>
      </w:r>
    </w:p>
    <w:p w:rsidR="00BD0BE0" w:rsidRDefault="00BD0BE0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BD0BE0" w:rsidRDefault="00BD0BE0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9A7560">
      <w:r w:rsidRPr="00BC05A7">
        <w:rPr>
          <w:b/>
        </w:rPr>
        <w:t>1.</w:t>
      </w:r>
      <w:r>
        <w:t xml:space="preserve"> Open http://photoalbum.bugs3.com/.</w:t>
      </w:r>
    </w:p>
    <w:p w:rsidR="00BD0BE0" w:rsidRDefault="00BD0BE0" w:rsidP="009A7560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C352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Reload</w:t>
            </w:r>
            <w:r w:rsidRPr="00D1584F">
              <w:rPr>
                <w:rFonts w:ascii="Times New Roman" w:hAnsi="Times New Roman"/>
              </w:rPr>
              <w:t xml:space="preserve"> page whit new changes in category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90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edit category button (change name or what wants to edit)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03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 Edit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9A7560">
      <w:pPr>
        <w:pBdr>
          <w:bottom w:val="single" w:sz="6" w:space="1" w:color="auto"/>
        </w:pBdr>
      </w:pPr>
    </w:p>
    <w:p w:rsidR="00BD0BE0" w:rsidRDefault="00BD0BE0" w:rsidP="008B6ECF"/>
    <w:p w:rsidR="00BD0BE0" w:rsidRDefault="00BD0BE0" w:rsidP="008B6ECF"/>
    <w:p w:rsidR="00BD0BE0" w:rsidRDefault="00BD0BE0" w:rsidP="008B6ECF"/>
    <w:p w:rsidR="00BD0BE0" w:rsidRDefault="00BD0BE0" w:rsidP="008B6ECF"/>
    <w:p w:rsidR="00BD0BE0" w:rsidRDefault="00BD0BE0" w:rsidP="008B6ECF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013</w:t>
      </w:r>
    </w:p>
    <w:p w:rsidR="00BD0BE0" w:rsidRDefault="00BD0BE0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BD0BE0" w:rsidRDefault="00BD0BE0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BD0BE0" w:rsidRDefault="00BD0BE0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Deleted a category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67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8051EB">
      <w:pPr>
        <w:pBdr>
          <w:bottom w:val="single" w:sz="6" w:space="1" w:color="auto"/>
        </w:pBdr>
      </w:pPr>
    </w:p>
    <w:p w:rsidR="00BD0BE0" w:rsidRPr="004A3773" w:rsidRDefault="00BD0BE0" w:rsidP="00714651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014</w:t>
      </w:r>
    </w:p>
    <w:p w:rsidR="00BD0BE0" w:rsidRDefault="00BD0BE0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BD0BE0" w:rsidRDefault="00BD0BE0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8051EB">
      <w:r w:rsidRPr="004A3773">
        <w:rPr>
          <w:b/>
        </w:rPr>
        <w:t>1.</w:t>
      </w:r>
      <w:r>
        <w:t xml:space="preserve"> Open http://photoalbum.bugs3.com/</w:t>
      </w:r>
    </w:p>
    <w:p w:rsidR="00BD0BE0" w:rsidRDefault="00BD0BE0" w:rsidP="008051EB">
      <w:r>
        <w:rPr>
          <w:b/>
          <w:i/>
        </w:rPr>
        <w:t xml:space="preserve">2. Use Administration account: </w:t>
      </w:r>
      <w:r>
        <w:t>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Picture automatically to the select category and the Adminstrator should be relocated to the page whit photos from this category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600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720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Entered name on picture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45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60"/>
        </w:trPr>
        <w:tc>
          <w:tcPr>
            <w:tcW w:w="1007" w:type="dxa"/>
          </w:tcPr>
          <w:p w:rsidR="00BD0BE0" w:rsidRPr="00D1584F" w:rsidRDefault="00BD0BE0" w:rsidP="004A3773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8051EB">
      <w:pPr>
        <w:pBdr>
          <w:bottom w:val="single" w:sz="6" w:space="1" w:color="auto"/>
        </w:pBdr>
      </w:pPr>
    </w:p>
    <w:p w:rsidR="00BD0BE0" w:rsidRDefault="00BD0BE0" w:rsidP="008051EB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015</w:t>
      </w:r>
    </w:p>
    <w:p w:rsidR="00BD0BE0" w:rsidRDefault="00BD0BE0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BD0BE0" w:rsidRDefault="00BD0BE0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8051EB"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8051EB">
      <w:r>
        <w:rPr>
          <w:b/>
          <w:i/>
        </w:rPr>
        <w:t xml:space="preserve">2. Use Administration account: </w:t>
      </w:r>
      <w:r>
        <w:t>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Deleted a pictures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18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27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8051EB">
      <w:pPr>
        <w:pBdr>
          <w:bottom w:val="single" w:sz="6" w:space="1" w:color="auto"/>
        </w:pBdr>
      </w:pPr>
    </w:p>
    <w:p w:rsidR="00BD0BE0" w:rsidRDefault="00BD0BE0" w:rsidP="008051EB"/>
    <w:p w:rsidR="00BD0BE0" w:rsidRDefault="00BD0BE0" w:rsidP="008051EB"/>
    <w:p w:rsidR="00BD0BE0" w:rsidRDefault="00BD0BE0" w:rsidP="008051EB"/>
    <w:p w:rsidR="00BD0BE0" w:rsidRDefault="00BD0BE0" w:rsidP="008051EB"/>
    <w:p w:rsidR="00BD0BE0" w:rsidRDefault="00BD0BE0" w:rsidP="008051EB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016</w:t>
      </w:r>
    </w:p>
    <w:p w:rsidR="00BD0BE0" w:rsidRDefault="00BD0BE0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BD0BE0" w:rsidRDefault="00BD0BE0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EE05D7"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EE05D7">
      <w:r>
        <w:rPr>
          <w:b/>
          <w:i/>
        </w:rPr>
        <w:t xml:space="preserve">2. Use Administration account: 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  <w:t>Comment should be updated immediately without reload the page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Write</w:t>
            </w:r>
            <w:r w:rsidRPr="00D1584F">
              <w:rPr>
                <w:rFonts w:ascii="Times New Roman" w:hAnsi="Times New Roman"/>
                <w:lang w:val="bg-BG"/>
              </w:rPr>
              <w:t xml:space="preserve"> </w:t>
            </w:r>
            <w:r w:rsidRPr="00D1584F">
              <w:rPr>
                <w:rFonts w:ascii="Times New Roman" w:hAnsi="Times New Roman"/>
              </w:rPr>
              <w:t>comment and click ok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EE05D7">
      <w:pPr>
        <w:pBdr>
          <w:bottom w:val="single" w:sz="6" w:space="1" w:color="auto"/>
        </w:pBdr>
      </w:pPr>
    </w:p>
    <w:p w:rsidR="00BD0BE0" w:rsidRDefault="00BD0BE0" w:rsidP="00EE05D7"/>
    <w:p w:rsidR="00BD0BE0" w:rsidRPr="00470E9E" w:rsidRDefault="00BD0BE0" w:rsidP="00470E9E">
      <w:pPr>
        <w:pStyle w:val="NoSpacing"/>
        <w:rPr>
          <w:b/>
        </w:rPr>
      </w:pPr>
      <w:r w:rsidRPr="00470E9E">
        <w:rPr>
          <w:b/>
        </w:rPr>
        <w:t>Test case ID: 017</w:t>
      </w:r>
    </w:p>
    <w:p w:rsidR="00BD0BE0" w:rsidRDefault="00BD0BE0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BD0BE0" w:rsidRDefault="00BD0BE0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  <w:bookmarkStart w:id="0" w:name="_GoBack"/>
      <w:bookmarkEnd w:id="0"/>
      <w:r>
        <w:t>.</w:t>
      </w:r>
    </w:p>
    <w:p w:rsidR="00BD0BE0" w:rsidRDefault="00BD0BE0" w:rsidP="00EE05D7">
      <w:r>
        <w:rPr>
          <w:b/>
          <w:i/>
        </w:rPr>
        <w:t xml:space="preserve">2. Use Administration account: </w:t>
      </w:r>
      <w:r>
        <w:t xml:space="preserve">  "xxxx" with password "xxxx"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click on the Login button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Comment must be deleted</w:t>
            </w: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Administrator input field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Login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EE05D7">
      <w:pPr>
        <w:pBdr>
          <w:bottom w:val="single" w:sz="6" w:space="1" w:color="auto"/>
        </w:pBdr>
      </w:pPr>
    </w:p>
    <w:p w:rsidR="00BD0BE0" w:rsidRPr="00470E9E" w:rsidRDefault="00BD0BE0" w:rsidP="00140DE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8</w:t>
      </w:r>
    </w:p>
    <w:p w:rsidR="00BD0BE0" w:rsidRPr="00140DE7" w:rsidRDefault="00BD0BE0" w:rsidP="00140DE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user, without a password.</w:t>
      </w:r>
    </w:p>
    <w:p w:rsidR="00BD0BE0" w:rsidRDefault="00BD0BE0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105071">
      <w:r>
        <w:rPr>
          <w:b/>
          <w:i/>
        </w:rPr>
        <w:t xml:space="preserve">2. Use Administration account: </w:t>
      </w:r>
      <w:r>
        <w:t xml:space="preserve">  "xxxx" without password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BD0BE0" w:rsidTr="00D1584F">
        <w:tc>
          <w:tcPr>
            <w:tcW w:w="994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BD0BE0" w:rsidRPr="00D1584F" w:rsidRDefault="00BD0BE0" w:rsidP="004A3773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BD0BE0" w:rsidRPr="00D1584F" w:rsidRDefault="00BD0BE0" w:rsidP="004A377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We stays at the current page. Shows up message in red color over button username:</w:t>
            </w:r>
          </w:p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”Please insert Password”.</w:t>
            </w:r>
          </w:p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BD0BE0" w:rsidRPr="00D1584F" w:rsidRDefault="00BD0BE0" w:rsidP="00C4628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373EF2">
      <w:pPr>
        <w:pBdr>
          <w:bottom w:val="single" w:sz="6" w:space="1" w:color="auto"/>
        </w:pBdr>
      </w:pPr>
    </w:p>
    <w:p w:rsidR="00BD0BE0" w:rsidRPr="00470E9E" w:rsidRDefault="00BD0BE0" w:rsidP="00023DF7">
      <w:pPr>
        <w:pStyle w:val="NoSpacing"/>
        <w:rPr>
          <w:b/>
        </w:rPr>
      </w:pPr>
      <w:r w:rsidRPr="00470E9E">
        <w:rPr>
          <w:b/>
        </w:rPr>
        <w:t>Test case ID: 01</w:t>
      </w:r>
      <w:r>
        <w:rPr>
          <w:b/>
        </w:rPr>
        <w:t>9</w:t>
      </w:r>
    </w:p>
    <w:p w:rsidR="00BD0BE0" w:rsidRPr="00140DE7" w:rsidRDefault="00BD0BE0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BD0BE0" w:rsidRDefault="00BD0BE0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023DF7">
      <w:r>
        <w:rPr>
          <w:b/>
          <w:i/>
        </w:rPr>
        <w:t xml:space="preserve">2. Use Administration account: </w:t>
      </w:r>
      <w:r>
        <w:t xml:space="preserve">  "xxxx" for password, without a username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BD0BE0" w:rsidTr="00D1584F"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BD0BE0" w:rsidRPr="00D1584F" w:rsidRDefault="00BD0BE0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 w:val="restart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”Please insert Username”.</w:t>
            </w:r>
          </w:p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BD0BE0" w:rsidRPr="00D1584F" w:rsidRDefault="00BD0BE0" w:rsidP="00023DF7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373EF2">
      <w:pPr>
        <w:pBdr>
          <w:bottom w:val="single" w:sz="6" w:space="1" w:color="auto"/>
        </w:pBdr>
      </w:pPr>
    </w:p>
    <w:p w:rsidR="00BD0BE0" w:rsidRPr="00470E9E" w:rsidRDefault="00BD0BE0" w:rsidP="00474D9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20</w:t>
      </w:r>
    </w:p>
    <w:p w:rsidR="00BD0BE0" w:rsidRPr="00140DE7" w:rsidRDefault="00BD0BE0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username and incorrect password.</w:t>
      </w:r>
    </w:p>
    <w:p w:rsidR="00BD0BE0" w:rsidRDefault="00BD0BE0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"xxxx" with password "1234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BD0BE0" w:rsidTr="00D1584F"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”Incorrect password”.</w:t>
            </w:r>
          </w:p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39" w:type="dxa"/>
            <w:vMerge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invalid password</w:t>
            </w:r>
          </w:p>
        </w:tc>
        <w:tc>
          <w:tcPr>
            <w:tcW w:w="4139" w:type="dxa"/>
            <w:vMerge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373EF2">
      <w:pPr>
        <w:pBdr>
          <w:bottom w:val="single" w:sz="6" w:space="1" w:color="auto"/>
        </w:pBdr>
      </w:pPr>
    </w:p>
    <w:p w:rsidR="00BD0BE0" w:rsidRPr="00470E9E" w:rsidRDefault="00BD0BE0" w:rsidP="003C4ACA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21</w:t>
      </w:r>
    </w:p>
    <w:p w:rsidR="00BD0BE0" w:rsidRPr="00140DE7" w:rsidRDefault="00BD0BE0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BD0BE0" w:rsidRDefault="00BD0BE0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BD0BE0" w:rsidRDefault="00BD0BE0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"xxxx</w:t>
      </w:r>
      <w:r w:rsidRPr="002806D5">
        <w:rPr>
          <w:b/>
          <w:i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7"/>
        <w:gridCol w:w="4139"/>
      </w:tblGrid>
      <w:tr w:rsidR="00BD0BE0" w:rsidTr="00D1584F">
        <w:trPr>
          <w:trHeight w:val="575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39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7" w:type="dxa"/>
          </w:tcPr>
          <w:p w:rsidR="00BD0BE0" w:rsidRPr="00D1584F" w:rsidRDefault="00BD0BE0" w:rsidP="00686536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Click button  Login </w:t>
            </w:r>
          </w:p>
        </w:tc>
        <w:tc>
          <w:tcPr>
            <w:tcW w:w="4139" w:type="dxa"/>
            <w:vMerge w:val="restart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”Incorrect username”.</w:t>
            </w:r>
          </w:p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invalid username</w:t>
            </w:r>
          </w:p>
        </w:tc>
        <w:tc>
          <w:tcPr>
            <w:tcW w:w="4139" w:type="dxa"/>
            <w:vMerge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39" w:type="dxa"/>
            <w:vMerge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7" w:type="dxa"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 Login</w:t>
            </w:r>
          </w:p>
        </w:tc>
        <w:tc>
          <w:tcPr>
            <w:tcW w:w="4139" w:type="dxa"/>
            <w:vMerge/>
          </w:tcPr>
          <w:p w:rsidR="00BD0BE0" w:rsidRPr="00D1584F" w:rsidRDefault="00BD0BE0" w:rsidP="007B6A9E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3C4ACA">
      <w:pPr>
        <w:pBdr>
          <w:bottom w:val="single" w:sz="6" w:space="1" w:color="auto"/>
        </w:pBdr>
      </w:pPr>
    </w:p>
    <w:p w:rsidR="00BD0BE0" w:rsidRPr="00470E9E" w:rsidRDefault="00BD0BE0" w:rsidP="00C306BD">
      <w:pPr>
        <w:pStyle w:val="NoSpacing"/>
        <w:rPr>
          <w:b/>
        </w:rPr>
      </w:pPr>
      <w:r w:rsidRPr="00470E9E">
        <w:rPr>
          <w:b/>
        </w:rPr>
        <w:t>Test case ID: 0</w:t>
      </w:r>
      <w:r>
        <w:rPr>
          <w:b/>
        </w:rPr>
        <w:t>22</w:t>
      </w:r>
    </w:p>
    <w:p w:rsidR="00BD0BE0" w:rsidRPr="00140DE7" w:rsidRDefault="00BD0BE0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BD0BE0" w:rsidRDefault="00BD0BE0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DD6284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AE22D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”The password must be at least 5 symbols long”.</w:t>
            </w:r>
          </w:p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email</w:t>
            </w:r>
          </w:p>
        </w:tc>
        <w:tc>
          <w:tcPr>
            <w:tcW w:w="4249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password with max. 4 symbols long</w:t>
            </w:r>
          </w:p>
        </w:tc>
        <w:tc>
          <w:tcPr>
            <w:tcW w:w="4249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Enter the same password </w:t>
            </w:r>
          </w:p>
        </w:tc>
        <w:tc>
          <w:tcPr>
            <w:tcW w:w="4249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249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AE22D2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BD0BE0" w:rsidRDefault="00BD0BE0" w:rsidP="00AE22D2">
      <w:pPr>
        <w:rPr>
          <w:b/>
        </w:rPr>
      </w:pPr>
    </w:p>
    <w:p w:rsidR="00BD0BE0" w:rsidRDefault="00BD0BE0" w:rsidP="003166EF">
      <w:pPr>
        <w:pStyle w:val="NoSpacing"/>
        <w:rPr>
          <w:b/>
        </w:rPr>
      </w:pPr>
    </w:p>
    <w:p w:rsidR="00BD0BE0" w:rsidRDefault="00BD0BE0" w:rsidP="003166EF">
      <w:pPr>
        <w:pStyle w:val="NoSpacing"/>
        <w:rPr>
          <w:b/>
        </w:rPr>
      </w:pPr>
    </w:p>
    <w:p w:rsidR="00BD0BE0" w:rsidRDefault="00BD0BE0" w:rsidP="003166EF">
      <w:pPr>
        <w:pStyle w:val="NoSpacing"/>
        <w:rPr>
          <w:b/>
        </w:rPr>
      </w:pPr>
    </w:p>
    <w:p w:rsidR="00BD0BE0" w:rsidRPr="007B6A9E" w:rsidRDefault="00BD0BE0" w:rsidP="003166EF">
      <w:pPr>
        <w:pStyle w:val="NoSpacing"/>
        <w:rPr>
          <w:b/>
          <w:lang w:val="bg-BG"/>
        </w:rPr>
      </w:pPr>
      <w:r>
        <w:rPr>
          <w:b/>
        </w:rPr>
        <w:t>Test case ID: 023</w:t>
      </w:r>
    </w:p>
    <w:p w:rsidR="00BD0BE0" w:rsidRPr="00140DE7" w:rsidRDefault="00BD0BE0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incorrect repeat password.</w:t>
      </w:r>
    </w:p>
    <w:p w:rsidR="00BD0BE0" w:rsidRDefault="00BD0BE0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BD0BE0" w:rsidTr="00D1584F">
        <w:tc>
          <w:tcPr>
            <w:tcW w:w="994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BD0BE0" w:rsidRPr="00D1584F" w:rsidRDefault="00BD0BE0" w:rsidP="00DF7031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”The two passwords don’t match”.</w:t>
            </w:r>
          </w:p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6409ED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BD0BE0" w:rsidRDefault="00BD0BE0" w:rsidP="003166EF">
      <w:pPr>
        <w:pBdr>
          <w:bottom w:val="single" w:sz="6" w:space="1" w:color="auto"/>
        </w:pBdr>
      </w:pPr>
    </w:p>
    <w:p w:rsidR="00BD0BE0" w:rsidRDefault="00BD0BE0" w:rsidP="007F5D0E">
      <w:pPr>
        <w:pStyle w:val="NoSpacing"/>
        <w:rPr>
          <w:b/>
        </w:rPr>
      </w:pPr>
    </w:p>
    <w:p w:rsidR="00BD0BE0" w:rsidRDefault="00BD0BE0" w:rsidP="007F5D0E">
      <w:pPr>
        <w:pStyle w:val="NoSpacing"/>
        <w:rPr>
          <w:b/>
        </w:rPr>
      </w:pPr>
    </w:p>
    <w:p w:rsidR="00BD0BE0" w:rsidRPr="007B6A9E" w:rsidRDefault="00BD0BE0" w:rsidP="007F5D0E">
      <w:pPr>
        <w:pStyle w:val="NoSpacing"/>
        <w:rPr>
          <w:b/>
          <w:lang w:val="bg-BG"/>
        </w:rPr>
      </w:pPr>
      <w:r>
        <w:rPr>
          <w:b/>
        </w:rPr>
        <w:t>Test case ID: 024</w:t>
      </w:r>
    </w:p>
    <w:p w:rsidR="00BD0BE0" w:rsidRPr="00140DE7" w:rsidRDefault="00BD0BE0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username already exist.</w:t>
      </w:r>
    </w:p>
    <w:p w:rsidR="00BD0BE0" w:rsidRDefault="00BD0BE0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5"/>
        <w:gridCol w:w="4141"/>
      </w:tblGrid>
      <w:tr w:rsidR="00BD0BE0" w:rsidTr="00D1584F">
        <w:tc>
          <w:tcPr>
            <w:tcW w:w="994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5" w:type="dxa"/>
          </w:tcPr>
          <w:p w:rsidR="00BD0BE0" w:rsidRPr="00D1584F" w:rsidRDefault="00BD0BE0" w:rsidP="00DF7031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”User with the same username already exist. Please insert a new one”.</w:t>
            </w:r>
          </w:p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username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email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password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Repeat password 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994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215" w:type="dxa"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BD0BE0" w:rsidRPr="00D1584F" w:rsidRDefault="00BD0BE0" w:rsidP="00EF2A13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7F5D0E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BD0BE0" w:rsidRDefault="00BD0BE0" w:rsidP="007F5D0E">
      <w:pPr>
        <w:pBdr>
          <w:bottom w:val="single" w:sz="6" w:space="1" w:color="auto"/>
        </w:pBdr>
      </w:pPr>
    </w:p>
    <w:p w:rsidR="00BD0BE0" w:rsidRDefault="00BD0BE0" w:rsidP="004838C7">
      <w:pPr>
        <w:pStyle w:val="NoSpacing"/>
        <w:rPr>
          <w:b/>
        </w:rPr>
      </w:pPr>
    </w:p>
    <w:p w:rsidR="00BD0BE0" w:rsidRDefault="00BD0BE0" w:rsidP="004838C7">
      <w:pPr>
        <w:pStyle w:val="NoSpacing"/>
        <w:rPr>
          <w:b/>
        </w:rPr>
      </w:pPr>
    </w:p>
    <w:p w:rsidR="00BD0BE0" w:rsidRDefault="00BD0BE0" w:rsidP="004838C7">
      <w:pPr>
        <w:pStyle w:val="NoSpacing"/>
        <w:rPr>
          <w:b/>
        </w:rPr>
      </w:pPr>
    </w:p>
    <w:p w:rsidR="00BD0BE0" w:rsidRPr="007B6A9E" w:rsidRDefault="00BD0BE0" w:rsidP="004838C7">
      <w:pPr>
        <w:pStyle w:val="NoSpacing"/>
        <w:rPr>
          <w:b/>
          <w:lang w:val="bg-BG"/>
        </w:rPr>
      </w:pPr>
      <w:r>
        <w:rPr>
          <w:b/>
        </w:rPr>
        <w:t>Test case ID: 025</w:t>
      </w:r>
    </w:p>
    <w:p w:rsidR="00BD0BE0" w:rsidRPr="00140DE7" w:rsidRDefault="00BD0BE0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e-mail is already used by a different user.</w:t>
      </w:r>
    </w:p>
    <w:p w:rsidR="00BD0BE0" w:rsidRDefault="00BD0BE0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4320"/>
        <w:gridCol w:w="4249"/>
      </w:tblGrid>
      <w:tr w:rsidR="00BD0BE0" w:rsidTr="00D1584F"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49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5D6B2D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>Shows up message in red color over button username:</w:t>
            </w:r>
          </w:p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”This e-mail is already used by other user. Please insert a new one”.</w:t>
            </w:r>
          </w:p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username</w:t>
            </w:r>
          </w:p>
        </w:tc>
        <w:tc>
          <w:tcPr>
            <w:tcW w:w="4249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 email</w:t>
            </w:r>
          </w:p>
        </w:tc>
        <w:tc>
          <w:tcPr>
            <w:tcW w:w="4249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password</w:t>
            </w:r>
          </w:p>
        </w:tc>
        <w:tc>
          <w:tcPr>
            <w:tcW w:w="4249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Repeat the password </w:t>
            </w:r>
          </w:p>
        </w:tc>
        <w:tc>
          <w:tcPr>
            <w:tcW w:w="4249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7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4838C7">
      <w:pPr>
        <w:pStyle w:val="NoSpacing"/>
        <w:pBdr>
          <w:bottom w:val="single" w:sz="6" w:space="1" w:color="auto"/>
        </w:pBdr>
        <w:rPr>
          <w:u w:val="single"/>
          <w:lang w:val="bg-BG"/>
        </w:rPr>
      </w:pPr>
    </w:p>
    <w:p w:rsidR="00BD0BE0" w:rsidRDefault="00BD0BE0" w:rsidP="004838C7">
      <w:pPr>
        <w:pBdr>
          <w:bottom w:val="single" w:sz="6" w:space="1" w:color="auto"/>
        </w:pBdr>
      </w:pPr>
    </w:p>
    <w:p w:rsidR="00BD0BE0" w:rsidRDefault="00BD0BE0" w:rsidP="00DF7031">
      <w:pPr>
        <w:pStyle w:val="NoSpacing"/>
        <w:rPr>
          <w:b/>
        </w:rPr>
      </w:pPr>
    </w:p>
    <w:p w:rsidR="00BD0BE0" w:rsidRPr="007F187F" w:rsidRDefault="00BD0BE0" w:rsidP="00DF7031">
      <w:pPr>
        <w:pStyle w:val="NoSpacing"/>
        <w:rPr>
          <w:b/>
        </w:rPr>
      </w:pPr>
      <w:r>
        <w:rPr>
          <w:b/>
        </w:rPr>
        <w:t>Test case ID: 026</w:t>
      </w:r>
    </w:p>
    <w:p w:rsidR="00BD0BE0" w:rsidRDefault="00BD0BE0" w:rsidP="00DF7031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BD0BE0" w:rsidRDefault="00BD0BE0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DF7031">
      <w:r w:rsidRPr="005D7A86">
        <w:rPr>
          <w:b/>
        </w:rPr>
        <w:t>1.</w:t>
      </w:r>
      <w:r>
        <w:t xml:space="preserve"> Open http://photoalbum.bugs3.com/.</w:t>
      </w:r>
    </w:p>
    <w:p w:rsidR="00BD0BE0" w:rsidRPr="00F87681" w:rsidRDefault="00BD0BE0" w:rsidP="00DF7031">
      <w:r w:rsidRPr="005D7A86">
        <w:rPr>
          <w:b/>
        </w:rPr>
        <w:t>2.</w:t>
      </w:r>
      <w:r>
        <w:t xml:space="preserve"> User must have picture on his computer.</w:t>
      </w:r>
    </w:p>
    <w:p w:rsidR="00BD0BE0" w:rsidRDefault="00BD0BE0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4320"/>
        <w:gridCol w:w="4250"/>
      </w:tblGrid>
      <w:tr w:rsidR="00BD0BE0" w:rsidTr="00D1584F"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25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BD0BE0" w:rsidRPr="00D1584F" w:rsidRDefault="00BD0BE0" w:rsidP="00A6567A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 xml:space="preserve">The picture will not upload. </w:t>
            </w:r>
          </w:p>
          <w:p w:rsidR="00BD0BE0" w:rsidRPr="00D1584F" w:rsidRDefault="00BD0BE0" w:rsidP="00A6567A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Shows up message in red color over button choose file:</w:t>
            </w:r>
          </w:p>
          <w:p w:rsidR="00BD0BE0" w:rsidRPr="00D1584F" w:rsidRDefault="00BD0BE0" w:rsidP="00A6567A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 xml:space="preserve">”The file is too big. The maximum allowed size of the image is </w:t>
            </w:r>
            <w:r w:rsidRPr="00D1584F">
              <w:rPr>
                <w:rFonts w:ascii="Times New Roman" w:hAnsi="Times New Roman"/>
                <w:color w:val="FF0000"/>
              </w:rPr>
              <w:t>……</w:t>
            </w:r>
            <w:r w:rsidRPr="00D1584F">
              <w:rPr>
                <w:rFonts w:ascii="Times New Roman" w:hAnsi="Times New Roman"/>
              </w:rPr>
              <w:t>”.</w:t>
            </w:r>
          </w:p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320" w:type="dxa"/>
          </w:tcPr>
          <w:p w:rsidR="00BD0BE0" w:rsidRPr="00D1584F" w:rsidRDefault="00BD0BE0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320" w:type="dxa"/>
          </w:tcPr>
          <w:p w:rsidR="00BD0BE0" w:rsidRPr="00D1584F" w:rsidRDefault="00BD0BE0" w:rsidP="00FC3A1B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1006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75"/>
        </w:trPr>
        <w:tc>
          <w:tcPr>
            <w:tcW w:w="1006" w:type="dxa"/>
          </w:tcPr>
          <w:p w:rsidR="00BD0BE0" w:rsidRPr="00D1584F" w:rsidRDefault="00BD0BE0" w:rsidP="00DF7031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85"/>
        </w:trPr>
        <w:tc>
          <w:tcPr>
            <w:tcW w:w="1006" w:type="dxa"/>
          </w:tcPr>
          <w:p w:rsidR="00BD0BE0" w:rsidRPr="00D1584F" w:rsidRDefault="00BD0BE0" w:rsidP="00DF7031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320" w:type="dxa"/>
          </w:tcPr>
          <w:p w:rsidR="00BD0BE0" w:rsidRPr="00D1584F" w:rsidRDefault="00BD0BE0" w:rsidP="00485867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Enter a  title of the picture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60"/>
        </w:trPr>
        <w:tc>
          <w:tcPr>
            <w:tcW w:w="1006" w:type="dxa"/>
          </w:tcPr>
          <w:p w:rsidR="00BD0BE0" w:rsidRPr="00D1584F" w:rsidRDefault="00BD0BE0" w:rsidP="00DF7031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9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65"/>
        </w:trPr>
        <w:tc>
          <w:tcPr>
            <w:tcW w:w="1006" w:type="dxa"/>
          </w:tcPr>
          <w:p w:rsidR="00BD0BE0" w:rsidRPr="00D1584F" w:rsidRDefault="00BD0BE0" w:rsidP="00DF7031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10</w:t>
            </w:r>
          </w:p>
        </w:tc>
        <w:tc>
          <w:tcPr>
            <w:tcW w:w="4320" w:type="dxa"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BD0BE0" w:rsidRPr="00D1584F" w:rsidRDefault="00BD0BE0" w:rsidP="00DF7031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DF7031">
      <w:pPr>
        <w:pBdr>
          <w:bottom w:val="single" w:sz="6" w:space="1" w:color="auto"/>
        </w:pBdr>
      </w:pPr>
    </w:p>
    <w:p w:rsidR="00BD0BE0" w:rsidRDefault="00BD0BE0" w:rsidP="00190D49">
      <w:pPr>
        <w:pStyle w:val="NoSpacing"/>
        <w:rPr>
          <w:b/>
        </w:rPr>
      </w:pPr>
    </w:p>
    <w:p w:rsidR="00BD0BE0" w:rsidRDefault="00BD0BE0" w:rsidP="00190D49">
      <w:pPr>
        <w:pStyle w:val="NoSpacing"/>
        <w:rPr>
          <w:b/>
        </w:rPr>
      </w:pPr>
    </w:p>
    <w:p w:rsidR="00BD0BE0" w:rsidRPr="007F187F" w:rsidRDefault="00BD0BE0" w:rsidP="00190D49">
      <w:pPr>
        <w:pStyle w:val="NoSpacing"/>
        <w:rPr>
          <w:b/>
        </w:rPr>
      </w:pPr>
      <w:r>
        <w:rPr>
          <w:b/>
        </w:rPr>
        <w:t>Test case ID: 027</w:t>
      </w:r>
    </w:p>
    <w:p w:rsidR="00BD0BE0" w:rsidRDefault="00BD0BE0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It’s not entered title of the image. </w:t>
      </w:r>
    </w:p>
    <w:p w:rsidR="00BD0BE0" w:rsidRDefault="00BD0BE0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190D49">
      <w:r w:rsidRPr="005D7A86">
        <w:rPr>
          <w:b/>
        </w:rPr>
        <w:t>1.</w:t>
      </w:r>
      <w:r>
        <w:t xml:space="preserve"> Open http://photoalbum.bugs3.com/.</w:t>
      </w:r>
    </w:p>
    <w:p w:rsidR="00BD0BE0" w:rsidRPr="00F87681" w:rsidRDefault="00BD0BE0" w:rsidP="00190D49">
      <w:r w:rsidRPr="005D7A86">
        <w:rPr>
          <w:b/>
        </w:rPr>
        <w:t>2.</w:t>
      </w:r>
      <w:r>
        <w:t xml:space="preserve"> User must have picture on his computer.</w:t>
      </w:r>
    </w:p>
    <w:p w:rsidR="00BD0BE0" w:rsidRDefault="00BD0BE0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"/>
        <w:gridCol w:w="4216"/>
        <w:gridCol w:w="4141"/>
      </w:tblGrid>
      <w:tr w:rsidR="00BD0BE0" w:rsidTr="00D1584F"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1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  <w:color w:val="FF0000"/>
                <w:sz w:val="20"/>
                <w:szCs w:val="20"/>
              </w:rPr>
              <w:br/>
            </w:r>
            <w:r w:rsidRPr="00D1584F">
              <w:rPr>
                <w:rFonts w:ascii="Times New Roman" w:hAnsi="Times New Roman"/>
              </w:rPr>
              <w:t xml:space="preserve">The picture will not upload. </w:t>
            </w:r>
          </w:p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Shows up message in red color over field Picture title:</w:t>
            </w:r>
          </w:p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”You must enter a title of the image.”</w:t>
            </w:r>
          </w:p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993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75"/>
        </w:trPr>
        <w:tc>
          <w:tcPr>
            <w:tcW w:w="993" w:type="dxa"/>
          </w:tcPr>
          <w:p w:rsidR="00BD0BE0" w:rsidRPr="00D1584F" w:rsidRDefault="00BD0BE0" w:rsidP="00DD6284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7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Add Picture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360"/>
        </w:trPr>
        <w:tc>
          <w:tcPr>
            <w:tcW w:w="993" w:type="dxa"/>
          </w:tcPr>
          <w:p w:rsidR="00BD0BE0" w:rsidRPr="00D1584F" w:rsidRDefault="00BD0BE0" w:rsidP="00DD6284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8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Choose File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65"/>
        </w:trPr>
        <w:tc>
          <w:tcPr>
            <w:tcW w:w="993" w:type="dxa"/>
          </w:tcPr>
          <w:p w:rsidR="00BD0BE0" w:rsidRPr="00D1584F" w:rsidRDefault="00BD0BE0" w:rsidP="00DD6284">
            <w:pPr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9</w:t>
            </w:r>
          </w:p>
        </w:tc>
        <w:tc>
          <w:tcPr>
            <w:tcW w:w="4216" w:type="dxa"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  <w:r w:rsidRPr="00D1584F">
              <w:rPr>
                <w:rFonts w:ascii="Times New Roman" w:hAnsi="Times New Roman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BD0BE0" w:rsidRPr="00D1584F" w:rsidRDefault="00BD0BE0" w:rsidP="00DD6284">
            <w:pPr>
              <w:rPr>
                <w:rFonts w:ascii="Times New Roman" w:hAnsi="Times New Roman"/>
                <w:lang w:val="bg-BG"/>
              </w:rPr>
            </w:pPr>
          </w:p>
        </w:tc>
      </w:tr>
    </w:tbl>
    <w:p w:rsidR="00BD0BE0" w:rsidRDefault="00BD0BE0" w:rsidP="00190D49">
      <w:pPr>
        <w:pBdr>
          <w:bottom w:val="single" w:sz="6" w:space="1" w:color="auto"/>
        </w:pBd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Default="00BD0BE0" w:rsidP="000D4502">
      <w:pPr>
        <w:pStyle w:val="NoSpacing"/>
        <w:rPr>
          <w:b/>
        </w:rPr>
      </w:pPr>
    </w:p>
    <w:p w:rsidR="00BD0BE0" w:rsidRPr="00470E9E" w:rsidRDefault="00BD0BE0" w:rsidP="000D4502">
      <w:pPr>
        <w:pStyle w:val="NoSpacing"/>
        <w:rPr>
          <w:b/>
        </w:rPr>
      </w:pPr>
      <w:r>
        <w:rPr>
          <w:b/>
        </w:rPr>
        <w:t>Test case ID: 028</w:t>
      </w:r>
    </w:p>
    <w:p w:rsidR="00BD0BE0" w:rsidRDefault="00BD0BE0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BD0BE0" w:rsidRDefault="00BD0BE0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BD0BE0" w:rsidRDefault="00BD0BE0" w:rsidP="000D4502">
      <w:r w:rsidRPr="00BC05A7">
        <w:rPr>
          <w:b/>
        </w:rPr>
        <w:t>1.</w:t>
      </w:r>
      <w:r>
        <w:t xml:space="preserve"> Open http://photoalbum.bugs3.com/.</w:t>
      </w:r>
    </w:p>
    <w:p w:rsidR="00BD0BE0" w:rsidRDefault="00BD0BE0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"xxxx" with password "xxxx".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"/>
        <w:gridCol w:w="4214"/>
        <w:gridCol w:w="4142"/>
      </w:tblGrid>
      <w:tr w:rsidR="00BD0BE0" w:rsidTr="00D1584F">
        <w:tc>
          <w:tcPr>
            <w:tcW w:w="99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b/>
              </w:rPr>
            </w:pPr>
            <w:r w:rsidRPr="00D1584F">
              <w:rPr>
                <w:rFonts w:ascii="Times New Roman" w:hAnsi="Times New Roman"/>
                <w:b/>
              </w:rPr>
              <w:t>Step №</w:t>
            </w:r>
          </w:p>
        </w:tc>
        <w:tc>
          <w:tcPr>
            <w:tcW w:w="4214" w:type="dxa"/>
          </w:tcPr>
          <w:p w:rsidR="00BD0BE0" w:rsidRPr="00D1584F" w:rsidRDefault="00BD0BE0" w:rsidP="00DD6284">
            <w:pPr>
              <w:rPr>
                <w:rFonts w:ascii="Times New Roman" w:hAnsi="Times New Roman"/>
                <w:b/>
                <w:u w:val="single"/>
              </w:rPr>
            </w:pPr>
            <w:r w:rsidRPr="00D1584F">
              <w:rPr>
                <w:rFonts w:ascii="Times New Roman" w:hAnsi="Times New Roman"/>
                <w:b/>
                <w:lang w:val="bg-BG"/>
              </w:rPr>
              <w:t>Steps to Reproduse:</w:t>
            </w:r>
          </w:p>
        </w:tc>
        <w:tc>
          <w:tcPr>
            <w:tcW w:w="4142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  <w:b/>
                <w:i/>
              </w:rPr>
              <w:t>Expected result:</w:t>
            </w:r>
          </w:p>
        </w:tc>
      </w:tr>
      <w:tr w:rsidR="00BD0BE0" w:rsidTr="00D1584F">
        <w:trPr>
          <w:trHeight w:val="422"/>
        </w:trPr>
        <w:tc>
          <w:tcPr>
            <w:tcW w:w="99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1</w:t>
            </w:r>
          </w:p>
        </w:tc>
        <w:tc>
          <w:tcPr>
            <w:tcW w:w="421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Shows up message in red color over field Comments:</w:t>
            </w:r>
          </w:p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”You must enter a comment at least 2 symbols long.”</w:t>
            </w:r>
          </w:p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530"/>
        </w:trPr>
        <w:tc>
          <w:tcPr>
            <w:tcW w:w="99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2</w:t>
            </w:r>
          </w:p>
        </w:tc>
        <w:tc>
          <w:tcPr>
            <w:tcW w:w="421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username</w:t>
            </w:r>
          </w:p>
        </w:tc>
        <w:tc>
          <w:tcPr>
            <w:tcW w:w="4142" w:type="dxa"/>
            <w:vMerge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rPr>
          <w:trHeight w:val="440"/>
        </w:trPr>
        <w:tc>
          <w:tcPr>
            <w:tcW w:w="99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3</w:t>
            </w:r>
          </w:p>
        </w:tc>
        <w:tc>
          <w:tcPr>
            <w:tcW w:w="421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Enter valid password</w:t>
            </w:r>
          </w:p>
        </w:tc>
        <w:tc>
          <w:tcPr>
            <w:tcW w:w="4142" w:type="dxa"/>
            <w:vMerge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4</w:t>
            </w:r>
          </w:p>
        </w:tc>
        <w:tc>
          <w:tcPr>
            <w:tcW w:w="421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Login</w:t>
            </w:r>
          </w:p>
        </w:tc>
        <w:tc>
          <w:tcPr>
            <w:tcW w:w="4142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530"/>
        </w:trPr>
        <w:tc>
          <w:tcPr>
            <w:tcW w:w="99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5</w:t>
            </w:r>
          </w:p>
        </w:tc>
        <w:tc>
          <w:tcPr>
            <w:tcW w:w="4214" w:type="dxa"/>
          </w:tcPr>
          <w:p w:rsidR="00BD0BE0" w:rsidRPr="00D1584F" w:rsidRDefault="00BD0BE0" w:rsidP="000D4502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Click button Comments</w:t>
            </w:r>
          </w:p>
        </w:tc>
        <w:tc>
          <w:tcPr>
            <w:tcW w:w="4142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  <w:tr w:rsidR="00BD0BE0" w:rsidTr="00D1584F">
        <w:tblPrEx>
          <w:tblLook w:val="0000"/>
        </w:tblPrEx>
        <w:trPr>
          <w:trHeight w:val="458"/>
        </w:trPr>
        <w:tc>
          <w:tcPr>
            <w:tcW w:w="99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</w:rPr>
            </w:pPr>
            <w:r w:rsidRPr="00D1584F">
              <w:rPr>
                <w:rFonts w:ascii="Times New Roman" w:hAnsi="Times New Roman"/>
              </w:rPr>
              <w:t>6</w:t>
            </w:r>
          </w:p>
        </w:tc>
        <w:tc>
          <w:tcPr>
            <w:tcW w:w="4214" w:type="dxa"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  <w:r w:rsidRPr="00D1584F">
              <w:rPr>
                <w:rFonts w:ascii="Times New Roman" w:hAnsi="Times New Roman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BD0BE0" w:rsidRPr="00D1584F" w:rsidRDefault="00BD0BE0" w:rsidP="00DD6284">
            <w:pPr>
              <w:pStyle w:val="NoSpacing"/>
              <w:rPr>
                <w:rFonts w:ascii="Times New Roman" w:hAnsi="Times New Roman"/>
                <w:u w:val="single"/>
                <w:lang w:val="bg-BG"/>
              </w:rPr>
            </w:pPr>
          </w:p>
        </w:tc>
      </w:tr>
    </w:tbl>
    <w:p w:rsidR="00BD0BE0" w:rsidRDefault="00BD0BE0" w:rsidP="000D4502">
      <w:pPr>
        <w:pBdr>
          <w:bottom w:val="single" w:sz="6" w:space="1" w:color="auto"/>
        </w:pBdr>
      </w:pPr>
    </w:p>
    <w:p w:rsidR="00BD0BE0" w:rsidRPr="00902024" w:rsidRDefault="00BD0BE0" w:rsidP="003166EF"/>
    <w:p w:rsidR="00BD0BE0" w:rsidRPr="00902024" w:rsidRDefault="00BD0BE0" w:rsidP="00474D9D"/>
    <w:p w:rsidR="00BD0BE0" w:rsidRPr="00902024" w:rsidRDefault="00BD0BE0" w:rsidP="00023DF7"/>
    <w:p w:rsidR="00BD0BE0" w:rsidRPr="00902024" w:rsidRDefault="00BD0BE0" w:rsidP="00EE05D7"/>
    <w:sectPr w:rsidR="00BD0BE0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5DF3"/>
    <w:rsid w:val="000023CC"/>
    <w:rsid w:val="000238FE"/>
    <w:rsid w:val="00023DF7"/>
    <w:rsid w:val="00027D13"/>
    <w:rsid w:val="00095FE4"/>
    <w:rsid w:val="000D4502"/>
    <w:rsid w:val="000D7A4C"/>
    <w:rsid w:val="000F5F38"/>
    <w:rsid w:val="00105071"/>
    <w:rsid w:val="00113AA8"/>
    <w:rsid w:val="00140DE7"/>
    <w:rsid w:val="00190D49"/>
    <w:rsid w:val="001D12CB"/>
    <w:rsid w:val="001E097A"/>
    <w:rsid w:val="00227655"/>
    <w:rsid w:val="002344A5"/>
    <w:rsid w:val="00252B5A"/>
    <w:rsid w:val="002806D5"/>
    <w:rsid w:val="00282B2F"/>
    <w:rsid w:val="002B3161"/>
    <w:rsid w:val="002F1518"/>
    <w:rsid w:val="002F6059"/>
    <w:rsid w:val="003005C0"/>
    <w:rsid w:val="003166EF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1898"/>
    <w:rsid w:val="0049340A"/>
    <w:rsid w:val="00496957"/>
    <w:rsid w:val="004A2A4E"/>
    <w:rsid w:val="004A3773"/>
    <w:rsid w:val="004A6884"/>
    <w:rsid w:val="00506A3D"/>
    <w:rsid w:val="005D6B2D"/>
    <w:rsid w:val="005D7A86"/>
    <w:rsid w:val="005F40C2"/>
    <w:rsid w:val="005F654E"/>
    <w:rsid w:val="00611D47"/>
    <w:rsid w:val="00613F20"/>
    <w:rsid w:val="006409ED"/>
    <w:rsid w:val="006605CD"/>
    <w:rsid w:val="00686536"/>
    <w:rsid w:val="006949E3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214F7"/>
    <w:rsid w:val="008472E3"/>
    <w:rsid w:val="008518AF"/>
    <w:rsid w:val="00852DE8"/>
    <w:rsid w:val="00893BA7"/>
    <w:rsid w:val="008B5DF3"/>
    <w:rsid w:val="008B6ECF"/>
    <w:rsid w:val="008F5ED6"/>
    <w:rsid w:val="00902024"/>
    <w:rsid w:val="00932239"/>
    <w:rsid w:val="00946B60"/>
    <w:rsid w:val="00953CAC"/>
    <w:rsid w:val="009654FC"/>
    <w:rsid w:val="009802B6"/>
    <w:rsid w:val="009A7560"/>
    <w:rsid w:val="009C74C5"/>
    <w:rsid w:val="009F49CD"/>
    <w:rsid w:val="00A04741"/>
    <w:rsid w:val="00A43948"/>
    <w:rsid w:val="00A6567A"/>
    <w:rsid w:val="00AB1801"/>
    <w:rsid w:val="00AB351E"/>
    <w:rsid w:val="00AE22D2"/>
    <w:rsid w:val="00B4353A"/>
    <w:rsid w:val="00BA2217"/>
    <w:rsid w:val="00BC05A7"/>
    <w:rsid w:val="00BD0BE0"/>
    <w:rsid w:val="00C306BD"/>
    <w:rsid w:val="00C35273"/>
    <w:rsid w:val="00C46282"/>
    <w:rsid w:val="00C808B1"/>
    <w:rsid w:val="00C81A92"/>
    <w:rsid w:val="00CC6812"/>
    <w:rsid w:val="00CD3242"/>
    <w:rsid w:val="00D1448E"/>
    <w:rsid w:val="00D1584F"/>
    <w:rsid w:val="00D35C25"/>
    <w:rsid w:val="00D84EAC"/>
    <w:rsid w:val="00DC1612"/>
    <w:rsid w:val="00DD6284"/>
    <w:rsid w:val="00DF0ED8"/>
    <w:rsid w:val="00DF7031"/>
    <w:rsid w:val="00E85042"/>
    <w:rsid w:val="00EA53AC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3A1B"/>
    <w:rsid w:val="00FE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DC1612"/>
    <w:pPr>
      <w:ind w:left="720"/>
      <w:contextualSpacing/>
    </w:pPr>
  </w:style>
  <w:style w:type="paragraph" w:styleId="NoSpacing">
    <w:name w:val="No Spacing"/>
    <w:uiPriority w:val="99"/>
    <w:qFormat/>
    <w:rsid w:val="000F5F38"/>
  </w:style>
  <w:style w:type="table" w:styleId="TableGrid">
    <w:name w:val="Table Grid"/>
    <w:basedOn w:val="TableNormal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6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</TotalTime>
  <Pages>18</Pages>
  <Words>2343</Words>
  <Characters>13356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Kristian Manov</cp:lastModifiedBy>
  <cp:revision>79</cp:revision>
  <dcterms:created xsi:type="dcterms:W3CDTF">2016-04-16T08:42:00Z</dcterms:created>
  <dcterms:modified xsi:type="dcterms:W3CDTF">2016-04-19T14:22:00Z</dcterms:modified>
</cp:coreProperties>
</file>