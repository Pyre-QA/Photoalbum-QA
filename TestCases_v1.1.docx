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3B" w:rsidRDefault="0037343B" w:rsidP="000F5F38">
      <w:pPr>
        <w:pStyle w:val="Title"/>
        <w:jc w:val="center"/>
      </w:pPr>
      <w:r w:rsidRPr="00DC1612">
        <w:t>Test Case</w:t>
      </w:r>
      <w:r>
        <w:t>’s</w:t>
      </w: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Pr="003005C0" w:rsidRDefault="0037343B" w:rsidP="003005C0">
      <w:pPr>
        <w:pStyle w:val="NoSpacing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37343B" w:rsidRPr="003005C0" w:rsidRDefault="0037343B" w:rsidP="003005C0">
      <w:pPr>
        <w:pStyle w:val="NoSpacing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Pr="003005C0" w:rsidRDefault="0037343B" w:rsidP="000F5F38">
      <w:pPr>
        <w:pStyle w:val="NoSpacing"/>
      </w:pPr>
      <w:r>
        <w:t>Version: 1.0</w:t>
      </w:r>
    </w:p>
    <w:p w:rsidR="0037343B" w:rsidRPr="003005C0" w:rsidRDefault="0037343B" w:rsidP="003005C0">
      <w:pPr>
        <w:spacing w:line="240" w:lineRule="auto"/>
      </w:pPr>
      <w:r>
        <w:t>Created: 15.04.2016</w:t>
      </w:r>
      <w:r>
        <w:br/>
        <w:t>Last Updated: 15.04.2016</w:t>
      </w:r>
    </w:p>
    <w:p w:rsidR="0037343B" w:rsidRPr="00DF0ED8" w:rsidRDefault="0037343B" w:rsidP="00095FE4">
      <w:pPr>
        <w:rPr>
          <w:b/>
        </w:rPr>
      </w:pPr>
      <w:r w:rsidRPr="00DF0ED8">
        <w:rPr>
          <w:b/>
        </w:rPr>
        <w:t>Revision</w:t>
      </w:r>
    </w:p>
    <w:p w:rsidR="0037343B" w:rsidRDefault="0037343B" w:rsidP="00095FE4"/>
    <w:p w:rsidR="0037343B" w:rsidRDefault="0037343B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206"/>
        <w:gridCol w:w="2160"/>
        <w:gridCol w:w="4068"/>
      </w:tblGrid>
      <w:tr w:rsidR="0037343B" w:rsidTr="003552C6">
        <w:tc>
          <w:tcPr>
            <w:tcW w:w="154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Version</w:t>
            </w:r>
          </w:p>
        </w:tc>
        <w:tc>
          <w:tcPr>
            <w:tcW w:w="108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Author</w:t>
            </w:r>
          </w:p>
        </w:tc>
        <w:tc>
          <w:tcPr>
            <w:tcW w:w="406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Description of Change</w:t>
            </w:r>
          </w:p>
        </w:tc>
      </w:tr>
      <w:tr w:rsidR="0037343B" w:rsidTr="003552C6">
        <w:tc>
          <w:tcPr>
            <w:tcW w:w="154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1.0</w:t>
            </w:r>
          </w:p>
        </w:tc>
        <w:tc>
          <w:tcPr>
            <w:tcW w:w="108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Krasimir Ivanov</w:t>
            </w:r>
          </w:p>
        </w:tc>
        <w:tc>
          <w:tcPr>
            <w:tcW w:w="406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37343B" w:rsidTr="003552C6">
        <w:tc>
          <w:tcPr>
            <w:tcW w:w="154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08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Kristian Manov</w:t>
            </w:r>
          </w:p>
        </w:tc>
        <w:tc>
          <w:tcPr>
            <w:tcW w:w="406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charts and Case Id`s</w:t>
            </w:r>
          </w:p>
        </w:tc>
      </w:tr>
      <w:tr w:rsidR="0037343B" w:rsidTr="003552C6">
        <w:tc>
          <w:tcPr>
            <w:tcW w:w="154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4068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</w:tr>
    </w:tbl>
    <w:p w:rsidR="0037343B" w:rsidRDefault="0037343B" w:rsidP="00095FE4"/>
    <w:p w:rsidR="0037343B" w:rsidRDefault="0037343B" w:rsidP="00095FE4"/>
    <w:p w:rsidR="0037343B" w:rsidRDefault="0037343B" w:rsidP="00095FE4"/>
    <w:p w:rsidR="0037343B" w:rsidRDefault="0037343B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37343B" w:rsidTr="003552C6"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Date</w:t>
            </w:r>
          </w:p>
        </w:tc>
      </w:tr>
      <w:tr w:rsidR="0037343B" w:rsidTr="003552C6"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Daniela Petrova</w:t>
            </w: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</w:tr>
      <w:tr w:rsidR="0037343B" w:rsidTr="003552C6"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</w:tr>
      <w:tr w:rsidR="0037343B" w:rsidTr="003552C6"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Kristian Manov</w:t>
            </w: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</w:p>
        </w:tc>
      </w:tr>
    </w:tbl>
    <w:p w:rsidR="0037343B" w:rsidRDefault="0037343B" w:rsidP="00095FE4"/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Default="0037343B" w:rsidP="000F5F38">
      <w:pPr>
        <w:pStyle w:val="NoSpacing"/>
        <w:rPr>
          <w:b/>
          <w:i/>
        </w:rPr>
      </w:pPr>
    </w:p>
    <w:p w:rsidR="0037343B" w:rsidRPr="00095FE4" w:rsidRDefault="0037343B" w:rsidP="000F5F38">
      <w:pPr>
        <w:pStyle w:val="NoSpacing"/>
        <w:rPr>
          <w:b/>
        </w:rPr>
      </w:pPr>
      <w:r>
        <w:rPr>
          <w:b/>
        </w:rPr>
        <w:t>Test case ID: 001</w:t>
      </w:r>
    </w:p>
    <w:p w:rsidR="0037343B" w:rsidRPr="000F5F38" w:rsidRDefault="0037343B" w:rsidP="000F5F38">
      <w:pPr>
        <w:pStyle w:val="NoSpacing"/>
        <w:rPr>
          <w:b/>
          <w:i/>
        </w:rPr>
      </w:pPr>
      <w:r>
        <w:rPr>
          <w:b/>
          <w:i/>
        </w:rPr>
        <w:t>Test case description: Successful registration</w:t>
      </w:r>
    </w:p>
    <w:p w:rsidR="0037343B" w:rsidRDefault="0037343B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37343B" w:rsidRPr="003552C6" w:rsidRDefault="0037343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095FE4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37343B" w:rsidRDefault="0037343B" w:rsidP="000F5F38"/>
    <w:p w:rsidR="0037343B" w:rsidRPr="00095FE4" w:rsidRDefault="0037343B" w:rsidP="00902024">
      <w:pPr>
        <w:pStyle w:val="NoSpacing"/>
        <w:rPr>
          <w:b/>
        </w:rPr>
      </w:pPr>
      <w:r>
        <w:rPr>
          <w:b/>
        </w:rPr>
        <w:t>Test case ID: 002</w:t>
      </w:r>
    </w:p>
    <w:p w:rsidR="0037343B" w:rsidRDefault="0037343B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37343B" w:rsidRPr="00902024" w:rsidRDefault="0037343B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The user is successful Loget In and after successful login a page with all uploaded photos should be loaded and a “Hello, username” greetings should be displayed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37343B" w:rsidRDefault="0037343B" w:rsidP="000F5F38"/>
    <w:p w:rsidR="0037343B" w:rsidRPr="00902024" w:rsidRDefault="0037343B" w:rsidP="000F5F38"/>
    <w:p w:rsidR="0037343B" w:rsidRDefault="0037343B" w:rsidP="000F5F38"/>
    <w:p w:rsidR="0037343B" w:rsidRPr="00902024" w:rsidRDefault="0037343B" w:rsidP="00902024">
      <w:pPr>
        <w:pStyle w:val="NoSpacing"/>
        <w:rPr>
          <w:b/>
        </w:rPr>
      </w:pPr>
      <w:r w:rsidRPr="00902024">
        <w:rPr>
          <w:b/>
        </w:rPr>
        <w:t>Test case ID: 003</w:t>
      </w:r>
    </w:p>
    <w:p w:rsidR="0037343B" w:rsidRPr="000F5F38" w:rsidRDefault="0037343B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37343B" w:rsidRDefault="0037343B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Categoriy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0F5F38">
      <w:pPr>
        <w:pBdr>
          <w:bottom w:val="single" w:sz="6" w:space="1" w:color="auto"/>
        </w:pBdr>
      </w:pPr>
    </w:p>
    <w:p w:rsidR="0037343B" w:rsidRDefault="0037343B" w:rsidP="00902024">
      <w:pPr>
        <w:pStyle w:val="NoSpacing"/>
        <w:rPr>
          <w:b/>
        </w:rPr>
      </w:pPr>
    </w:p>
    <w:p w:rsidR="0037343B" w:rsidRDefault="0037343B" w:rsidP="00902024">
      <w:pPr>
        <w:pStyle w:val="NoSpacing"/>
        <w:rPr>
          <w:b/>
        </w:rPr>
      </w:pPr>
    </w:p>
    <w:p w:rsidR="0037343B" w:rsidRPr="00902024" w:rsidRDefault="0037343B" w:rsidP="00902024">
      <w:pPr>
        <w:pStyle w:val="NoSpacing"/>
        <w:rPr>
          <w:b/>
        </w:rPr>
      </w:pPr>
      <w:r w:rsidRPr="00902024">
        <w:rPr>
          <w:b/>
        </w:rPr>
        <w:t>Test case ID: 004</w:t>
      </w:r>
    </w:p>
    <w:p w:rsidR="0037343B" w:rsidRDefault="0037343B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37343B" w:rsidRDefault="0037343B" w:rsidP="000F5F38">
      <w:r w:rsidRPr="000F5F38">
        <w:rPr>
          <w:b/>
          <w:i/>
        </w:rPr>
        <w:t xml:space="preserve">Preconditions: </w:t>
      </w:r>
    </w:p>
    <w:p w:rsidR="0037343B" w:rsidRDefault="0037343B" w:rsidP="000F5F38">
      <w:r w:rsidRPr="00902024">
        <w:rPr>
          <w:b/>
        </w:rPr>
        <w:t>1.</w:t>
      </w:r>
      <w:r>
        <w:t xml:space="preserve"> Open http://photoalbum.bugs3.com/ </w:t>
      </w:r>
    </w:p>
    <w:p w:rsidR="0037343B" w:rsidRDefault="0037343B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37343B" w:rsidTr="003552C6"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37343B" w:rsidTr="003552C6">
        <w:trPr>
          <w:trHeight w:val="530"/>
        </w:trPr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6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37343B" w:rsidRPr="003552C6" w:rsidRDefault="0037343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55"/>
        </w:trPr>
        <w:tc>
          <w:tcPr>
            <w:tcW w:w="1006" w:type="dxa"/>
          </w:tcPr>
          <w:p w:rsidR="0037343B" w:rsidRPr="003552C6" w:rsidRDefault="0037343B" w:rsidP="00282B2F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User  click on the selected categorie</w:t>
            </w:r>
          </w:p>
        </w:tc>
        <w:tc>
          <w:tcPr>
            <w:tcW w:w="4250" w:type="dxa"/>
            <w:vMerge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37343B" w:rsidRDefault="0037343B" w:rsidP="000F5F38">
      <w:pPr>
        <w:pBdr>
          <w:bottom w:val="single" w:sz="6" w:space="1" w:color="auto"/>
        </w:pBdr>
      </w:pPr>
    </w:p>
    <w:p w:rsidR="0037343B" w:rsidRPr="00282B2F" w:rsidRDefault="0037343B" w:rsidP="000F5F38"/>
    <w:p w:rsidR="0037343B" w:rsidRPr="00282B2F" w:rsidRDefault="0037343B" w:rsidP="00282B2F">
      <w:pPr>
        <w:pStyle w:val="NoSpacing"/>
        <w:rPr>
          <w:b/>
        </w:rPr>
      </w:pPr>
      <w:r w:rsidRPr="00282B2F">
        <w:rPr>
          <w:b/>
        </w:rPr>
        <w:t>Test case ID: 00</w:t>
      </w:r>
      <w:r>
        <w:rPr>
          <w:b/>
        </w:rPr>
        <w:t>5</w:t>
      </w:r>
    </w:p>
    <w:p w:rsidR="0037343B" w:rsidRDefault="0037343B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37343B" w:rsidRDefault="0037343B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9802B6">
      <w:r w:rsidRPr="00282B2F">
        <w:rPr>
          <w:b/>
        </w:rPr>
        <w:t xml:space="preserve">1. </w:t>
      </w:r>
      <w:r>
        <w:t>Open http://photoalbum.bugs3.com/</w:t>
      </w:r>
    </w:p>
    <w:p w:rsidR="0037343B" w:rsidRDefault="0037343B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9802B6">
      <w:r>
        <w:br/>
        <w:t>--------------------------------------------------------------------------------------------------------------------------------------</w:t>
      </w:r>
    </w:p>
    <w:p w:rsidR="0037343B" w:rsidRPr="005F654E" w:rsidRDefault="0037343B" w:rsidP="00F60777">
      <w:pPr>
        <w:pStyle w:val="NoSpacing"/>
        <w:rPr>
          <w:b/>
        </w:rPr>
      </w:pPr>
      <w:r w:rsidRPr="005F654E">
        <w:rPr>
          <w:b/>
        </w:rPr>
        <w:t>Test case ID: 00</w:t>
      </w:r>
      <w:r>
        <w:rPr>
          <w:b/>
        </w:rPr>
        <w:t>6</w:t>
      </w:r>
    </w:p>
    <w:p w:rsidR="0037343B" w:rsidRDefault="0037343B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37343B" w:rsidRDefault="0037343B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9802B6">
      <w:r w:rsidRPr="00F60777">
        <w:rPr>
          <w:b/>
        </w:rPr>
        <w:t>1.</w:t>
      </w:r>
      <w:r>
        <w:t xml:space="preserve"> Open http://photoalbum.bugs3.com/</w:t>
      </w:r>
    </w:p>
    <w:p w:rsidR="0037343B" w:rsidRDefault="0037343B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</w:t>
            </w:r>
            <w:r w:rsidRPr="003552C6">
              <w:rPr>
                <w:rFonts w:ascii="Times New Roman" w:hAnsi="Times New Roman"/>
                <w:lang w:val="bg-BG"/>
              </w:rPr>
              <w:t xml:space="preserve"> </w:t>
            </w:r>
            <w:r w:rsidRPr="003552C6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abaut  photo (Author, likes, vote and name of pictures)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9802B6">
      <w:pPr>
        <w:pBdr>
          <w:bottom w:val="single" w:sz="6" w:space="1" w:color="auto"/>
        </w:pBdr>
      </w:pPr>
    </w:p>
    <w:p w:rsidR="0037343B" w:rsidRPr="007F187F" w:rsidRDefault="0037343B" w:rsidP="00F60777">
      <w:pPr>
        <w:pStyle w:val="NoSpacing"/>
        <w:rPr>
          <w:b/>
        </w:rPr>
      </w:pPr>
      <w:r w:rsidRPr="007F187F">
        <w:rPr>
          <w:b/>
        </w:rPr>
        <w:t>Test case ID: 00</w:t>
      </w:r>
      <w:r>
        <w:rPr>
          <w:b/>
        </w:rPr>
        <w:t>7</w:t>
      </w:r>
    </w:p>
    <w:p w:rsidR="0037343B" w:rsidRDefault="0037343B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37343B" w:rsidRDefault="0037343B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9802B6">
      <w:r w:rsidRPr="005D7A86">
        <w:rPr>
          <w:b/>
        </w:rPr>
        <w:t>1.</w:t>
      </w:r>
      <w:r>
        <w:t xml:space="preserve"> Open http://photoalbum.bugs3.com/ .</w:t>
      </w:r>
    </w:p>
    <w:p w:rsidR="0037343B" w:rsidRPr="00F87681" w:rsidRDefault="0037343B" w:rsidP="009802B6">
      <w:r w:rsidRPr="005D7A86">
        <w:rPr>
          <w:b/>
        </w:rPr>
        <w:t>2.</w:t>
      </w:r>
      <w:r>
        <w:t xml:space="preserve"> User must have picture on his computer.</w:t>
      </w:r>
    </w:p>
    <w:p w:rsidR="0037343B" w:rsidRDefault="0037343B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37343B" w:rsidTr="003552C6"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37343B" w:rsidTr="003552C6">
        <w:trPr>
          <w:trHeight w:val="530"/>
        </w:trPr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6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375"/>
        </w:trPr>
        <w:tc>
          <w:tcPr>
            <w:tcW w:w="1006" w:type="dxa"/>
          </w:tcPr>
          <w:p w:rsidR="0037343B" w:rsidRPr="003552C6" w:rsidRDefault="0037343B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85"/>
        </w:trPr>
        <w:tc>
          <w:tcPr>
            <w:tcW w:w="1006" w:type="dxa"/>
          </w:tcPr>
          <w:p w:rsidR="0037343B" w:rsidRPr="003552C6" w:rsidRDefault="0037343B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360"/>
        </w:trPr>
        <w:tc>
          <w:tcPr>
            <w:tcW w:w="1006" w:type="dxa"/>
          </w:tcPr>
          <w:p w:rsidR="0037343B" w:rsidRPr="003552C6" w:rsidRDefault="0037343B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65"/>
        </w:trPr>
        <w:tc>
          <w:tcPr>
            <w:tcW w:w="1006" w:type="dxa"/>
          </w:tcPr>
          <w:p w:rsidR="0037343B" w:rsidRPr="003552C6" w:rsidRDefault="0037343B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37343B" w:rsidRPr="003552C6" w:rsidRDefault="0037343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37343B" w:rsidRDefault="0037343B" w:rsidP="009802B6">
      <w:pPr>
        <w:pBdr>
          <w:bottom w:val="single" w:sz="6" w:space="1" w:color="auto"/>
        </w:pBdr>
      </w:pPr>
    </w:p>
    <w:p w:rsidR="0037343B" w:rsidRDefault="0037343B" w:rsidP="009802B6"/>
    <w:p w:rsidR="0037343B" w:rsidRDefault="0037343B" w:rsidP="009802B6"/>
    <w:p w:rsidR="0037343B" w:rsidRDefault="0037343B" w:rsidP="009802B6"/>
    <w:p w:rsidR="0037343B" w:rsidRDefault="0037343B" w:rsidP="009802B6"/>
    <w:p w:rsidR="0037343B" w:rsidRDefault="0037343B" w:rsidP="009802B6"/>
    <w:p w:rsidR="0037343B" w:rsidRDefault="0037343B" w:rsidP="009802B6"/>
    <w:p w:rsidR="0037343B" w:rsidRDefault="0037343B" w:rsidP="009802B6"/>
    <w:p w:rsidR="0037343B" w:rsidRDefault="0037343B" w:rsidP="009802B6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008</w:t>
      </w:r>
    </w:p>
    <w:p w:rsidR="0037343B" w:rsidRDefault="0037343B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37343B" w:rsidRDefault="0037343B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F87681">
      <w:pPr>
        <w:pBdr>
          <w:bottom w:val="single" w:sz="6" w:space="1" w:color="auto"/>
        </w:pBdr>
      </w:pPr>
    </w:p>
    <w:p w:rsidR="0037343B" w:rsidRDefault="0037343B" w:rsidP="009802B6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009</w:t>
      </w:r>
    </w:p>
    <w:p w:rsidR="0037343B" w:rsidRDefault="0037343B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37343B" w:rsidRDefault="0037343B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F87681">
      <w:r w:rsidRPr="00BC05A7">
        <w:rPr>
          <w:b/>
        </w:rPr>
        <w:t>1.</w:t>
      </w:r>
      <w:r>
        <w:t xml:space="preserve"> Open http://photoalbum.bugs3.com/ .</w:t>
      </w:r>
    </w:p>
    <w:p w:rsidR="0037343B" w:rsidRDefault="0037343B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Write</w:t>
            </w:r>
            <w:r w:rsidRPr="003552C6">
              <w:rPr>
                <w:rFonts w:ascii="Times New Roman" w:hAnsi="Times New Roman"/>
                <w:lang w:val="bg-BG"/>
              </w:rPr>
              <w:t xml:space="preserve"> </w:t>
            </w:r>
            <w:r w:rsidRPr="003552C6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F87681">
      <w:pPr>
        <w:pBdr>
          <w:bottom w:val="single" w:sz="6" w:space="1" w:color="auto"/>
        </w:pBdr>
      </w:pPr>
    </w:p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010</w:t>
      </w:r>
    </w:p>
    <w:p w:rsidR="0037343B" w:rsidRDefault="0037343B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37343B" w:rsidRDefault="0037343B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 .</w:t>
      </w:r>
    </w:p>
    <w:p w:rsidR="0037343B" w:rsidRDefault="0037343B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6C310B">
      <w:pPr>
        <w:pBdr>
          <w:bottom w:val="single" w:sz="6" w:space="1" w:color="auto"/>
        </w:pBdr>
      </w:pPr>
    </w:p>
    <w:p w:rsidR="0037343B" w:rsidRDefault="0037343B" w:rsidP="006C310B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011</w:t>
      </w:r>
    </w:p>
    <w:p w:rsidR="0037343B" w:rsidRDefault="0037343B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37343B" w:rsidRDefault="0037343B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714651">
      <w:r w:rsidRPr="00BC05A7">
        <w:rPr>
          <w:b/>
        </w:rPr>
        <w:t>1.</w:t>
      </w:r>
      <w:r>
        <w:t xml:space="preserve"> Open http://photoalbum.bugs3.com/ .</w:t>
      </w:r>
    </w:p>
    <w:p w:rsidR="0037343B" w:rsidRDefault="0037343B" w:rsidP="006C310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1"/>
        <w:gridCol w:w="4248"/>
      </w:tblGrid>
      <w:tr w:rsidR="0037343B" w:rsidTr="003552C6"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8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8" w:type="dxa"/>
            <w:vMerge w:val="restart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Relo</w:t>
            </w:r>
            <w:r w:rsidRPr="003552C6">
              <w:rPr>
                <w:rFonts w:ascii="Times New Roman" w:hAnsi="Times New Roman"/>
                <w:lang w:val="bg-BG"/>
              </w:rPr>
              <w:t>а</w:t>
            </w:r>
            <w:r w:rsidRPr="003552C6">
              <w:rPr>
                <w:rFonts w:ascii="Times New Roman" w:hAnsi="Times New Roman"/>
              </w:rPr>
              <w:t>d page whit new category shous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8" w:type="dxa"/>
            <w:vMerge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8" w:type="dxa"/>
            <w:vMerge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8" w:type="dxa"/>
            <w:vMerge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37343B" w:rsidRPr="003552C6" w:rsidRDefault="0037343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180"/>
        </w:trPr>
        <w:tc>
          <w:tcPr>
            <w:tcW w:w="1007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315"/>
        </w:trPr>
        <w:tc>
          <w:tcPr>
            <w:tcW w:w="1007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 validating category name</w:t>
            </w:r>
          </w:p>
        </w:tc>
        <w:tc>
          <w:tcPr>
            <w:tcW w:w="4248" w:type="dxa"/>
            <w:vMerge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70"/>
        </w:trPr>
        <w:tc>
          <w:tcPr>
            <w:tcW w:w="1007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 validating icon size on new category</w:t>
            </w:r>
          </w:p>
        </w:tc>
        <w:tc>
          <w:tcPr>
            <w:tcW w:w="4248" w:type="dxa"/>
            <w:vMerge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195"/>
        </w:trPr>
        <w:tc>
          <w:tcPr>
            <w:tcW w:w="1007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Clicking Add new category</w:t>
            </w:r>
          </w:p>
        </w:tc>
        <w:tc>
          <w:tcPr>
            <w:tcW w:w="4248" w:type="dxa"/>
            <w:vMerge/>
          </w:tcPr>
          <w:p w:rsidR="0037343B" w:rsidRPr="003552C6" w:rsidRDefault="0037343B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37343B" w:rsidRDefault="0037343B" w:rsidP="00470E9E">
      <w:pPr>
        <w:pStyle w:val="NoSpacing"/>
        <w:pBdr>
          <w:bottom w:val="single" w:sz="6" w:space="1" w:color="auto"/>
        </w:pBdr>
        <w:rPr>
          <w:b/>
        </w:rPr>
      </w:pPr>
    </w:p>
    <w:p w:rsidR="0037343B" w:rsidRDefault="0037343B" w:rsidP="00470E9E">
      <w:pPr>
        <w:pStyle w:val="NoSpacing"/>
        <w:rPr>
          <w:b/>
        </w:rPr>
      </w:pPr>
    </w:p>
    <w:p w:rsidR="0037343B" w:rsidRDefault="0037343B" w:rsidP="00470E9E">
      <w:pPr>
        <w:pStyle w:val="NoSpacing"/>
        <w:rPr>
          <w:b/>
        </w:rPr>
      </w:pPr>
    </w:p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012</w:t>
      </w:r>
    </w:p>
    <w:p w:rsidR="0037343B" w:rsidRDefault="0037343B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37343B" w:rsidRDefault="0037343B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9A7560">
      <w:r w:rsidRPr="00BC05A7">
        <w:rPr>
          <w:b/>
        </w:rPr>
        <w:t>1.</w:t>
      </w:r>
      <w:r>
        <w:t xml:space="preserve"> Open http://photoalbum.bugs3.com/ .</w:t>
      </w:r>
    </w:p>
    <w:p w:rsidR="0037343B" w:rsidRDefault="0037343B" w:rsidP="009A7560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Relo</w:t>
            </w:r>
            <w:r w:rsidRPr="003552C6">
              <w:rPr>
                <w:rFonts w:ascii="Times New Roman" w:hAnsi="Times New Roman"/>
                <w:lang w:val="bg-BG"/>
              </w:rPr>
              <w:t>а</w:t>
            </w:r>
            <w:r w:rsidRPr="003552C6">
              <w:rPr>
                <w:rFonts w:ascii="Times New Roman" w:hAnsi="Times New Roman"/>
              </w:rPr>
              <w:t>d page whit new changes in category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390"/>
        </w:trPr>
        <w:tc>
          <w:tcPr>
            <w:tcW w:w="1007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edit category button (change name or what wans to edit)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03"/>
        </w:trPr>
        <w:tc>
          <w:tcPr>
            <w:tcW w:w="1007" w:type="dxa"/>
          </w:tcPr>
          <w:p w:rsidR="0037343B" w:rsidRPr="003552C6" w:rsidRDefault="0037343B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 edit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37343B" w:rsidRDefault="0037343B" w:rsidP="009A7560">
      <w:pPr>
        <w:pBdr>
          <w:bottom w:val="single" w:sz="6" w:space="1" w:color="auto"/>
        </w:pBdr>
      </w:pPr>
    </w:p>
    <w:p w:rsidR="0037343B" w:rsidRDefault="0037343B" w:rsidP="008B6ECF"/>
    <w:p w:rsidR="0037343B" w:rsidRDefault="0037343B" w:rsidP="008B6ECF"/>
    <w:p w:rsidR="0037343B" w:rsidRDefault="0037343B" w:rsidP="008B6ECF"/>
    <w:p w:rsidR="0037343B" w:rsidRDefault="0037343B" w:rsidP="008B6ECF"/>
    <w:p w:rsidR="0037343B" w:rsidRDefault="0037343B" w:rsidP="008B6ECF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013</w:t>
      </w:r>
    </w:p>
    <w:p w:rsidR="0037343B" w:rsidRDefault="0037343B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37343B" w:rsidRDefault="0037343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37343B" w:rsidRDefault="0037343B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67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8051EB">
      <w:pPr>
        <w:pBdr>
          <w:bottom w:val="single" w:sz="6" w:space="1" w:color="auto"/>
        </w:pBdr>
      </w:pPr>
    </w:p>
    <w:p w:rsidR="0037343B" w:rsidRPr="004A3773" w:rsidRDefault="0037343B" w:rsidP="00714651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014</w:t>
      </w:r>
    </w:p>
    <w:p w:rsidR="0037343B" w:rsidRDefault="0037343B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37343B" w:rsidRDefault="0037343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8051EB">
      <w:r w:rsidRPr="004A3773">
        <w:rPr>
          <w:b/>
        </w:rPr>
        <w:t>1.</w:t>
      </w:r>
      <w:r>
        <w:t xml:space="preserve"> Open http://photoalbum.bugs3.com/</w:t>
      </w:r>
    </w:p>
    <w:p w:rsidR="0037343B" w:rsidRDefault="0037343B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Adminstrator should be relocated to the page whit photos from this category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600"/>
        </w:trPr>
        <w:tc>
          <w:tcPr>
            <w:tcW w:w="1007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720"/>
        </w:trPr>
        <w:tc>
          <w:tcPr>
            <w:tcW w:w="1007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345"/>
        </w:trPr>
        <w:tc>
          <w:tcPr>
            <w:tcW w:w="1007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360"/>
        </w:trPr>
        <w:tc>
          <w:tcPr>
            <w:tcW w:w="1007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37343B" w:rsidRDefault="0037343B" w:rsidP="008051EB">
      <w:pPr>
        <w:pBdr>
          <w:bottom w:val="single" w:sz="6" w:space="1" w:color="auto"/>
        </w:pBdr>
      </w:pPr>
    </w:p>
    <w:p w:rsidR="0037343B" w:rsidRDefault="0037343B" w:rsidP="008051EB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015</w:t>
      </w:r>
    </w:p>
    <w:p w:rsidR="0037343B" w:rsidRDefault="0037343B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37343B" w:rsidRDefault="0037343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8051EB">
      <w:r w:rsidRPr="004A3773">
        <w:rPr>
          <w:b/>
        </w:rPr>
        <w:t>1.</w:t>
      </w:r>
      <w:r>
        <w:t xml:space="preserve"> Open http://photoalbum.bugs3.com/ .</w:t>
      </w:r>
    </w:p>
    <w:p w:rsidR="0037343B" w:rsidRDefault="0037343B" w:rsidP="008051EB">
      <w:r>
        <w:rPr>
          <w:b/>
          <w:i/>
        </w:rPr>
        <w:t xml:space="preserve">2. Use Administration account: </w:t>
      </w:r>
      <w:r>
        <w:t>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18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27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8051EB">
      <w:pPr>
        <w:pBdr>
          <w:bottom w:val="single" w:sz="6" w:space="1" w:color="auto"/>
        </w:pBdr>
      </w:pPr>
    </w:p>
    <w:p w:rsidR="0037343B" w:rsidRDefault="0037343B" w:rsidP="008051EB"/>
    <w:p w:rsidR="0037343B" w:rsidRDefault="0037343B" w:rsidP="008051EB"/>
    <w:p w:rsidR="0037343B" w:rsidRDefault="0037343B" w:rsidP="008051EB"/>
    <w:p w:rsidR="0037343B" w:rsidRDefault="0037343B" w:rsidP="008051EB"/>
    <w:p w:rsidR="0037343B" w:rsidRDefault="0037343B" w:rsidP="008051EB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016</w:t>
      </w:r>
    </w:p>
    <w:p w:rsidR="0037343B" w:rsidRDefault="0037343B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37343B" w:rsidRDefault="0037343B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37343B" w:rsidRDefault="0037343B" w:rsidP="00EE05D7">
      <w:r w:rsidRPr="004A3773">
        <w:rPr>
          <w:b/>
        </w:rPr>
        <w:t>1.</w:t>
      </w:r>
      <w:r>
        <w:t xml:space="preserve"> Open http://photoalbum.bugs3.com/ .</w:t>
      </w:r>
    </w:p>
    <w:p w:rsidR="0037343B" w:rsidRDefault="0037343B" w:rsidP="00EE05D7">
      <w:r>
        <w:rPr>
          <w:b/>
          <w:i/>
        </w:rPr>
        <w:t xml:space="preserve">2. Use Administration account: 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Write</w:t>
            </w:r>
            <w:r w:rsidRPr="003552C6">
              <w:rPr>
                <w:rFonts w:ascii="Times New Roman" w:hAnsi="Times New Roman"/>
                <w:lang w:val="bg-BG"/>
              </w:rPr>
              <w:t xml:space="preserve"> </w:t>
            </w:r>
            <w:r w:rsidRPr="003552C6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EE05D7">
      <w:pPr>
        <w:pBdr>
          <w:bottom w:val="single" w:sz="6" w:space="1" w:color="auto"/>
        </w:pBdr>
      </w:pPr>
    </w:p>
    <w:p w:rsidR="0037343B" w:rsidRDefault="0037343B" w:rsidP="00EE05D7"/>
    <w:p w:rsidR="0037343B" w:rsidRPr="00470E9E" w:rsidRDefault="0037343B" w:rsidP="00470E9E">
      <w:pPr>
        <w:pStyle w:val="NoSpacing"/>
        <w:rPr>
          <w:b/>
        </w:rPr>
      </w:pPr>
      <w:r w:rsidRPr="00470E9E">
        <w:rPr>
          <w:b/>
        </w:rPr>
        <w:t>Test case ID: 017</w:t>
      </w:r>
    </w:p>
    <w:p w:rsidR="0037343B" w:rsidRDefault="0037343B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37343B" w:rsidRDefault="0037343B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 .</w:t>
      </w:r>
    </w:p>
    <w:p w:rsidR="0037343B" w:rsidRDefault="0037343B" w:rsidP="00EE05D7">
      <w:r>
        <w:rPr>
          <w:b/>
          <w:i/>
        </w:rPr>
        <w:t xml:space="preserve">2. Use Administration account: 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</w:r>
            <w:r w:rsidRPr="003552C6">
              <w:rPr>
                <w:rFonts w:ascii="Times New Roman" w:hAnsi="Times New Roman"/>
              </w:rPr>
              <w:t>Comment must be deleted</w:t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Default="0037343B" w:rsidP="00EE05D7">
      <w:pPr>
        <w:pBdr>
          <w:bottom w:val="single" w:sz="6" w:space="1" w:color="auto"/>
        </w:pBdr>
      </w:pPr>
    </w:p>
    <w:p w:rsidR="0037343B" w:rsidRPr="00470E9E" w:rsidRDefault="0037343B" w:rsidP="00140DE7">
      <w:pPr>
        <w:pStyle w:val="NoSpacing"/>
        <w:rPr>
          <w:b/>
        </w:rPr>
      </w:pPr>
      <w:r w:rsidRPr="00470E9E">
        <w:rPr>
          <w:b/>
        </w:rPr>
        <w:t>Test case ID: 01</w:t>
      </w:r>
      <w:r>
        <w:rPr>
          <w:b/>
        </w:rPr>
        <w:t>8</w:t>
      </w:r>
    </w:p>
    <w:p w:rsidR="0037343B" w:rsidRPr="00140DE7" w:rsidRDefault="0037343B" w:rsidP="00140DE7">
      <w:r>
        <w:rPr>
          <w:b/>
          <w:i/>
        </w:rPr>
        <w:t>Test case description:</w:t>
      </w:r>
    </w:p>
    <w:p w:rsidR="0037343B" w:rsidRDefault="0037343B" w:rsidP="00EE05D7">
      <w:pPr>
        <w:rPr>
          <w:b/>
          <w:i/>
        </w:rPr>
      </w:pPr>
    </w:p>
    <w:p w:rsidR="0037343B" w:rsidRDefault="0037343B" w:rsidP="00EE05D7">
      <w:pPr>
        <w:rPr>
          <w:b/>
          <w:i/>
        </w:rPr>
      </w:pPr>
    </w:p>
    <w:p w:rsidR="0037343B" w:rsidRDefault="0037343B" w:rsidP="00EE05D7">
      <w:pPr>
        <w:rPr>
          <w:b/>
          <w:i/>
        </w:rPr>
      </w:pPr>
    </w:p>
    <w:p w:rsidR="0037343B" w:rsidRDefault="0037343B" w:rsidP="00EE05D7">
      <w:pPr>
        <w:rPr>
          <w:b/>
          <w:i/>
        </w:rPr>
      </w:pPr>
    </w:p>
    <w:p w:rsidR="0037343B" w:rsidRDefault="0037343B" w:rsidP="00EE05D7">
      <w:pPr>
        <w:rPr>
          <w:b/>
          <w:i/>
        </w:rPr>
      </w:pPr>
    </w:p>
    <w:p w:rsidR="0037343B" w:rsidRDefault="0037343B" w:rsidP="00EE05D7">
      <w:pPr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37343B" w:rsidTr="003552C6"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37343B" w:rsidTr="003552C6">
        <w:trPr>
          <w:trHeight w:val="422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 w:val="restart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</w:r>
          </w:p>
        </w:tc>
      </w:tr>
      <w:tr w:rsidR="0037343B" w:rsidTr="003552C6"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rPr>
          <w:trHeight w:val="44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37343B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37343B" w:rsidRPr="003552C6" w:rsidRDefault="0037343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37343B" w:rsidRPr="00902024" w:rsidRDefault="0037343B" w:rsidP="00EE05D7"/>
    <w:sectPr w:rsidR="0037343B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DF3"/>
    <w:rsid w:val="00095FE4"/>
    <w:rsid w:val="000F5F38"/>
    <w:rsid w:val="00113AA8"/>
    <w:rsid w:val="00140DE7"/>
    <w:rsid w:val="001D12CB"/>
    <w:rsid w:val="001E097A"/>
    <w:rsid w:val="00282B2F"/>
    <w:rsid w:val="002F1518"/>
    <w:rsid w:val="003005C0"/>
    <w:rsid w:val="003552C6"/>
    <w:rsid w:val="00355FB3"/>
    <w:rsid w:val="0037343B"/>
    <w:rsid w:val="003A4BCA"/>
    <w:rsid w:val="00433B97"/>
    <w:rsid w:val="00470E9E"/>
    <w:rsid w:val="004A2A4E"/>
    <w:rsid w:val="004A3773"/>
    <w:rsid w:val="0052694A"/>
    <w:rsid w:val="005D7A86"/>
    <w:rsid w:val="005F40C2"/>
    <w:rsid w:val="005F654E"/>
    <w:rsid w:val="006605CD"/>
    <w:rsid w:val="006C310B"/>
    <w:rsid w:val="00712F87"/>
    <w:rsid w:val="00714651"/>
    <w:rsid w:val="007F187F"/>
    <w:rsid w:val="008051EB"/>
    <w:rsid w:val="008214F7"/>
    <w:rsid w:val="008518AF"/>
    <w:rsid w:val="008B5DF3"/>
    <w:rsid w:val="008B6ECF"/>
    <w:rsid w:val="00902024"/>
    <w:rsid w:val="00932239"/>
    <w:rsid w:val="009802B6"/>
    <w:rsid w:val="009A7560"/>
    <w:rsid w:val="00A43948"/>
    <w:rsid w:val="00BC05A7"/>
    <w:rsid w:val="00C81A92"/>
    <w:rsid w:val="00D35C25"/>
    <w:rsid w:val="00DC1612"/>
    <w:rsid w:val="00DF0ED8"/>
    <w:rsid w:val="00EE05D7"/>
    <w:rsid w:val="00F26F64"/>
    <w:rsid w:val="00F338B4"/>
    <w:rsid w:val="00F60777"/>
    <w:rsid w:val="00F875A1"/>
    <w:rsid w:val="00F87681"/>
    <w:rsid w:val="00FE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DC1612"/>
    <w:pPr>
      <w:ind w:left="720"/>
      <w:contextualSpacing/>
    </w:pPr>
  </w:style>
  <w:style w:type="paragraph" w:styleId="NoSpacing">
    <w:name w:val="No Spacing"/>
    <w:uiPriority w:val="99"/>
    <w:qFormat/>
    <w:rsid w:val="000F5F38"/>
  </w:style>
  <w:style w:type="table" w:styleId="TableGrid">
    <w:name w:val="Table Grid"/>
    <w:basedOn w:val="TableNormal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00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13</Pages>
  <Words>1521</Words>
  <Characters>8675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Kristian Manov</cp:lastModifiedBy>
  <cp:revision>14</cp:revision>
  <dcterms:created xsi:type="dcterms:W3CDTF">2016-04-15T17:11:00Z</dcterms:created>
  <dcterms:modified xsi:type="dcterms:W3CDTF">2016-04-16T11:13:00Z</dcterms:modified>
</cp:coreProperties>
</file>